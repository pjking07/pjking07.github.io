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3D3C2" w14:textId="77777777" w:rsidR="003C1F6B" w:rsidRDefault="000610C1" w:rsidP="00E84393">
      <w:pPr>
        <w:pStyle w:val="BIBLIOGRAPHYHEADING"/>
        <w:spacing w:before="1120" w:after="480"/>
        <w:ind w:firstLine="0"/>
      </w:pPr>
      <w:bookmarkStart w:id="0" w:name="_GoBack"/>
      <w:bookmarkEnd w:id="0"/>
      <w:r>
        <w:t>APPENDIX</w:t>
      </w:r>
    </w:p>
    <w:p w14:paraId="648F9569" w14:textId="77777777" w:rsidR="00040310" w:rsidRDefault="00084E13" w:rsidP="004816CE">
      <w:pPr>
        <w:pStyle w:val="Bibliography"/>
        <w:jc w:val="center"/>
      </w:pPr>
      <w:r>
        <w:t>STRUCTURAL OUTLINE</w:t>
      </w:r>
    </w:p>
    <w:p w14:paraId="7363D879" w14:textId="77777777" w:rsidR="004816CE" w:rsidRDefault="004816CE" w:rsidP="004816CE">
      <w:pPr>
        <w:spacing w:line="240" w:lineRule="auto"/>
        <w:ind w:left="1350"/>
        <w:rPr>
          <w:u w:val="single"/>
        </w:rPr>
      </w:pPr>
    </w:p>
    <w:p w14:paraId="58749969" w14:textId="77777777" w:rsidR="004816CE" w:rsidRPr="004816CE" w:rsidRDefault="007777C8" w:rsidP="004816CE">
      <w:pPr>
        <w:spacing w:line="240" w:lineRule="auto"/>
        <w:ind w:left="1350"/>
      </w:pPr>
      <w:r>
        <w:rPr>
          <w:b/>
        </w:rPr>
        <w:t>1</w:t>
      </w:r>
      <w:r w:rsidR="00982FB5" w:rsidRPr="004816CE">
        <w:rPr>
          <w:b/>
          <w:lang w:val="el-GR"/>
        </w:rPr>
        <w:t xml:space="preserve"> </w:t>
      </w:r>
      <w:r w:rsidR="004816CE" w:rsidRPr="004816CE">
        <w:rPr>
          <w:u w:val="single"/>
          <w:lang w:val="el-GR"/>
        </w:rPr>
        <w:t>Εἴ</w:t>
      </w:r>
      <w:r w:rsidR="004816CE" w:rsidRPr="004816CE">
        <w:rPr>
          <w:lang w:val="el-GR"/>
        </w:rPr>
        <w:t xml:space="preserve"> τις ἐπισκοπῆς </w:t>
      </w:r>
      <w:r w:rsidR="004816CE" w:rsidRPr="004816CE">
        <w:rPr>
          <w:u w:val="single"/>
          <w:lang w:val="el-GR"/>
        </w:rPr>
        <w:t>ὀρέγεται</w:t>
      </w:r>
      <w:r w:rsidR="004816CE" w:rsidRPr="004816CE">
        <w:rPr>
          <w:lang w:val="el-GR"/>
        </w:rPr>
        <w:t xml:space="preserve">, </w:t>
      </w:r>
    </w:p>
    <w:p w14:paraId="0C2E29F0" w14:textId="77777777" w:rsidR="004816CE" w:rsidRPr="004816CE" w:rsidRDefault="004816CE" w:rsidP="004816CE">
      <w:pPr>
        <w:spacing w:line="240" w:lineRule="auto"/>
        <w:ind w:left="1350"/>
      </w:pPr>
      <w:r w:rsidRPr="004816CE">
        <w:t xml:space="preserve">If anyone aspires to a position of responsibility, </w:t>
      </w:r>
    </w:p>
    <w:p w14:paraId="620B9907" w14:textId="77777777" w:rsidR="004816CE" w:rsidRPr="004816CE" w:rsidRDefault="004816CE" w:rsidP="004816CE">
      <w:pPr>
        <w:spacing w:line="240" w:lineRule="auto"/>
      </w:pPr>
    </w:p>
    <w:p w14:paraId="71FA8E43" w14:textId="77777777" w:rsidR="004816CE" w:rsidRPr="004816CE" w:rsidRDefault="004816CE" w:rsidP="004816CE">
      <w:pPr>
        <w:spacing w:line="240" w:lineRule="auto"/>
      </w:pPr>
      <w:r w:rsidRPr="004816CE">
        <w:rPr>
          <w:lang w:val="el-GR"/>
        </w:rPr>
        <w:t xml:space="preserve">καλοῦ ἔργου </w:t>
      </w:r>
      <w:r w:rsidRPr="004816CE">
        <w:rPr>
          <w:u w:val="single"/>
          <w:lang w:val="el-GR"/>
        </w:rPr>
        <w:t>ἐπιθυμεῖ</w:t>
      </w:r>
      <w:r w:rsidRPr="004816CE">
        <w:rPr>
          <w:lang w:val="el-GR"/>
        </w:rPr>
        <w:t xml:space="preserve">. </w:t>
      </w:r>
    </w:p>
    <w:p w14:paraId="34308FAF" w14:textId="77777777" w:rsidR="004816CE" w:rsidRPr="004816CE" w:rsidRDefault="004816CE" w:rsidP="004816CE">
      <w:pPr>
        <w:spacing w:line="240" w:lineRule="auto"/>
      </w:pPr>
      <w:proofErr w:type="gramStart"/>
      <w:r w:rsidRPr="004816CE">
        <w:t>he</w:t>
      </w:r>
      <w:proofErr w:type="gramEnd"/>
      <w:r w:rsidRPr="004816CE">
        <w:t xml:space="preserve"> desires important work.</w:t>
      </w:r>
    </w:p>
    <w:p w14:paraId="4605036B" w14:textId="77777777" w:rsidR="004816CE" w:rsidRPr="004816CE" w:rsidRDefault="004816CE" w:rsidP="004816CE">
      <w:pPr>
        <w:spacing w:line="240" w:lineRule="auto"/>
      </w:pPr>
    </w:p>
    <w:p w14:paraId="4960E75A" w14:textId="77777777" w:rsidR="004816CE" w:rsidRPr="004816CE" w:rsidRDefault="004816CE" w:rsidP="004816CE">
      <w:pPr>
        <w:spacing w:line="240" w:lineRule="auto"/>
      </w:pPr>
      <w:r w:rsidRPr="004816CE">
        <w:rPr>
          <w:b/>
          <w:lang w:val="el-GR"/>
        </w:rPr>
        <w:t xml:space="preserve">2 </w:t>
      </w:r>
      <w:r w:rsidRPr="004816CE">
        <w:rPr>
          <w:u w:val="single"/>
          <w:lang w:val="el-GR"/>
        </w:rPr>
        <w:t>δεῖ</w:t>
      </w:r>
      <w:r w:rsidRPr="004816CE">
        <w:rPr>
          <w:lang w:val="el-GR"/>
        </w:rPr>
        <w:t xml:space="preserve"> οὖν τὸν ἐπίσκοπον ἀνεπίλημπτον </w:t>
      </w:r>
      <w:r w:rsidRPr="004816CE">
        <w:rPr>
          <w:u w:val="single"/>
          <w:lang w:val="el-GR"/>
        </w:rPr>
        <w:t>εἶναι</w:t>
      </w:r>
      <w:r w:rsidRPr="004816CE">
        <w:rPr>
          <w:lang w:val="el-GR"/>
        </w:rPr>
        <w:t xml:space="preserve">, </w:t>
      </w:r>
    </w:p>
    <w:p w14:paraId="25984C7A" w14:textId="77777777" w:rsidR="004816CE" w:rsidRPr="004816CE" w:rsidRDefault="00303DDB" w:rsidP="004816CE">
      <w:pPr>
        <w:spacing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9ADA4D" wp14:editId="63B57C69">
                <wp:simplePos x="0" y="0"/>
                <wp:positionH relativeFrom="column">
                  <wp:posOffset>196850</wp:posOffset>
                </wp:positionH>
                <wp:positionV relativeFrom="paragraph">
                  <wp:posOffset>171450</wp:posOffset>
                </wp:positionV>
                <wp:extent cx="0" cy="5016500"/>
                <wp:effectExtent l="0" t="0" r="190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3.5pt" to="15.5pt,40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" strokecolor="black [3040]"/>
            </w:pict>
          </mc:Fallback>
        </mc:AlternateContent>
      </w:r>
      <w:r w:rsidR="004816CE" w:rsidRPr="004816CE">
        <w:t>Accordingly, the overseer must be irreproachable:</w:t>
      </w:r>
    </w:p>
    <w:p w14:paraId="5EBAA38F" w14:textId="77777777" w:rsidR="004816CE" w:rsidRPr="004816CE" w:rsidRDefault="004816CE" w:rsidP="004816CE">
      <w:pPr>
        <w:spacing w:line="240" w:lineRule="auto"/>
      </w:pPr>
    </w:p>
    <w:p w14:paraId="39218A7A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μιᾶς γυναικὸς ἄνδρα, </w:t>
      </w:r>
    </w:p>
    <w:p w14:paraId="56CA48E1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faithful</w:t>
      </w:r>
      <w:proofErr w:type="gramEnd"/>
      <w:r w:rsidRPr="004816CE">
        <w:t xml:space="preserve"> to his wife,</w:t>
      </w:r>
    </w:p>
    <w:p w14:paraId="295AC26C" w14:textId="77777777" w:rsidR="004816CE" w:rsidRPr="004816CE" w:rsidRDefault="004816CE" w:rsidP="004816CE">
      <w:pPr>
        <w:spacing w:line="240" w:lineRule="auto"/>
        <w:ind w:left="360"/>
      </w:pPr>
    </w:p>
    <w:p w14:paraId="19E1652E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νηφάλιον </w:t>
      </w:r>
    </w:p>
    <w:p w14:paraId="76F3552C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self</w:t>
      </w:r>
      <w:proofErr w:type="gramEnd"/>
      <w:r w:rsidRPr="004816CE">
        <w:t xml:space="preserve">-controlled, </w:t>
      </w:r>
    </w:p>
    <w:p w14:paraId="7017736A" w14:textId="77777777" w:rsidR="004816CE" w:rsidRPr="004816CE" w:rsidRDefault="004816CE" w:rsidP="004816CE">
      <w:pPr>
        <w:spacing w:line="240" w:lineRule="auto"/>
        <w:ind w:left="360"/>
      </w:pPr>
    </w:p>
    <w:p w14:paraId="4EB3A237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σώφρονα </w:t>
      </w:r>
    </w:p>
    <w:p w14:paraId="5C6309CC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thoughtful</w:t>
      </w:r>
      <w:proofErr w:type="gramEnd"/>
      <w:r w:rsidRPr="004816CE">
        <w:t>,</w:t>
      </w:r>
    </w:p>
    <w:p w14:paraId="5E7BAD93" w14:textId="77777777" w:rsidR="004816CE" w:rsidRPr="004816CE" w:rsidRDefault="004816CE" w:rsidP="004816CE">
      <w:pPr>
        <w:spacing w:line="240" w:lineRule="auto"/>
        <w:ind w:left="360"/>
      </w:pPr>
    </w:p>
    <w:p w14:paraId="49BED1C5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κόσμιον </w:t>
      </w:r>
    </w:p>
    <w:p w14:paraId="38824596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honorable</w:t>
      </w:r>
      <w:proofErr w:type="gramEnd"/>
      <w:r w:rsidRPr="004816CE">
        <w:t>,</w:t>
      </w:r>
    </w:p>
    <w:p w14:paraId="78B46F38" w14:textId="77777777" w:rsidR="004816CE" w:rsidRPr="004816CE" w:rsidRDefault="004816CE" w:rsidP="004816CE">
      <w:pPr>
        <w:spacing w:line="240" w:lineRule="auto"/>
        <w:ind w:left="360"/>
      </w:pPr>
    </w:p>
    <w:p w14:paraId="3D1BAE7B" w14:textId="77777777" w:rsidR="004816CE" w:rsidRPr="004816CE" w:rsidRDefault="00AF7385" w:rsidP="004816CE">
      <w:pPr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72AA13" wp14:editId="7DF38440">
                <wp:simplePos x="0" y="0"/>
                <wp:positionH relativeFrom="column">
                  <wp:posOffset>-457835</wp:posOffset>
                </wp:positionH>
                <wp:positionV relativeFrom="paragraph">
                  <wp:posOffset>97155</wp:posOffset>
                </wp:positionV>
                <wp:extent cx="1156335" cy="245110"/>
                <wp:effectExtent l="0" t="1587" r="23177" b="23178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633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9CEA" w14:textId="77777777" w:rsidR="00AF7385" w:rsidRPr="00D85D7E" w:rsidRDefault="00AF7385" w:rsidP="00AF7385">
                            <w:r w:rsidRPr="00D85D7E">
                              <w:rPr>
                                <w:lang w:val="el-GR"/>
                              </w:rPr>
                              <w:t>δεῖ εἶναι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6pt;margin-top:7.65pt;width:91.05pt;height:19.3pt;rotation:-90;z-index:25166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" fillcolor="white [3201]" strokeweight=".5pt">
                <v:textbox>
                  <w:txbxContent>
                    <w:p w14:paraId="1B049CEA" w14:textId="77777777" w:rsidR="00AF7385" w:rsidRPr="00D85D7E" w:rsidRDefault="00AF7385" w:rsidP="00AF7385">
                      <w:r w:rsidRPr="00D85D7E">
                        <w:rPr>
                          <w:lang w:val="el-GR"/>
                        </w:rPr>
                        <w:t>δεῖ εἶναι</w:t>
                      </w:r>
                    </w:p>
                  </w:txbxContent>
                </v:textbox>
              </v:shape>
            </w:pict>
          </mc:Fallback>
        </mc:AlternateContent>
      </w:r>
      <w:r w:rsidR="004816CE" w:rsidRPr="004816CE">
        <w:rPr>
          <w:lang w:val="el-GR"/>
        </w:rPr>
        <w:t xml:space="preserve">φιλόξενον </w:t>
      </w:r>
    </w:p>
    <w:p w14:paraId="6A017754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hospitable</w:t>
      </w:r>
      <w:proofErr w:type="gramEnd"/>
      <w:r w:rsidRPr="004816CE">
        <w:t>,</w:t>
      </w:r>
    </w:p>
    <w:p w14:paraId="554BB8C4" w14:textId="77777777" w:rsidR="004816CE" w:rsidRPr="004816CE" w:rsidRDefault="004816CE" w:rsidP="004816CE">
      <w:pPr>
        <w:spacing w:line="240" w:lineRule="auto"/>
        <w:ind w:left="360"/>
      </w:pPr>
    </w:p>
    <w:p w14:paraId="54FC1C95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διδακτικόν, </w:t>
      </w:r>
    </w:p>
    <w:p w14:paraId="66E150C0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able</w:t>
      </w:r>
      <w:proofErr w:type="gramEnd"/>
      <w:r w:rsidRPr="004816CE">
        <w:t xml:space="preserve"> to teach,</w:t>
      </w:r>
    </w:p>
    <w:p w14:paraId="6CE3C0AC" w14:textId="77777777" w:rsidR="004816CE" w:rsidRPr="004816CE" w:rsidRDefault="004816CE" w:rsidP="004816CE">
      <w:pPr>
        <w:spacing w:line="240" w:lineRule="auto"/>
        <w:ind w:left="360"/>
      </w:pPr>
    </w:p>
    <w:p w14:paraId="7863680A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b/>
          <w:lang w:val="el-GR"/>
        </w:rPr>
        <w:t xml:space="preserve">3 </w:t>
      </w:r>
      <w:r w:rsidRPr="004816CE">
        <w:rPr>
          <w:lang w:val="el-GR"/>
        </w:rPr>
        <w:t xml:space="preserve">μὴ πάροινον </w:t>
      </w:r>
    </w:p>
    <w:p w14:paraId="189B34A8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not</w:t>
      </w:r>
      <w:proofErr w:type="gramEnd"/>
      <w:r w:rsidRPr="004816CE">
        <w:t xml:space="preserve"> a drunkard,</w:t>
      </w:r>
    </w:p>
    <w:p w14:paraId="153FCF99" w14:textId="77777777" w:rsidR="004816CE" w:rsidRPr="004816CE" w:rsidRDefault="004816CE" w:rsidP="004816CE">
      <w:pPr>
        <w:spacing w:line="240" w:lineRule="auto"/>
        <w:ind w:left="360"/>
      </w:pPr>
    </w:p>
    <w:p w14:paraId="4C0BEDC2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μὴ πλήκτην, </w:t>
      </w:r>
    </w:p>
    <w:p w14:paraId="00AD08C4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nor</w:t>
      </w:r>
      <w:proofErr w:type="gramEnd"/>
      <w:r w:rsidRPr="004816CE">
        <w:t xml:space="preserve"> a bully,</w:t>
      </w:r>
    </w:p>
    <w:p w14:paraId="09360027" w14:textId="77777777" w:rsidR="004816CE" w:rsidRPr="004816CE" w:rsidRDefault="004816CE" w:rsidP="004816CE">
      <w:pPr>
        <w:spacing w:line="240" w:lineRule="auto"/>
        <w:ind w:left="360"/>
      </w:pPr>
    </w:p>
    <w:p w14:paraId="77B08D71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ἀλλὰ ἐπιεικῆ </w:t>
      </w:r>
    </w:p>
    <w:p w14:paraId="4B2F1303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but</w:t>
      </w:r>
      <w:proofErr w:type="gramEnd"/>
      <w:r w:rsidRPr="004816CE">
        <w:t xml:space="preserve"> yielding,</w:t>
      </w:r>
    </w:p>
    <w:p w14:paraId="67F92BFC" w14:textId="77777777" w:rsidR="004816CE" w:rsidRPr="004816CE" w:rsidRDefault="004816CE" w:rsidP="004816CE">
      <w:pPr>
        <w:spacing w:line="240" w:lineRule="auto"/>
        <w:ind w:left="360"/>
      </w:pPr>
    </w:p>
    <w:p w14:paraId="5D1950D7" w14:textId="77777777" w:rsidR="004816CE" w:rsidRPr="004816CE" w:rsidRDefault="0083214E" w:rsidP="004816CE">
      <w:pPr>
        <w:spacing w:line="240" w:lineRule="auto"/>
        <w:ind w:left="36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73EE" wp14:editId="71DD1B7E">
                <wp:simplePos x="0" y="0"/>
                <wp:positionH relativeFrom="column">
                  <wp:posOffset>184150</wp:posOffset>
                </wp:positionH>
                <wp:positionV relativeFrom="paragraph">
                  <wp:posOffset>-31750</wp:posOffset>
                </wp:positionV>
                <wp:extent cx="0" cy="32321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-2.45pt" to="14.5pt,2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" strokecolor="black [3040]"/>
            </w:pict>
          </mc:Fallback>
        </mc:AlternateContent>
      </w:r>
      <w:r w:rsidR="004816CE" w:rsidRPr="004816CE">
        <w:rPr>
          <w:lang w:val="el-GR"/>
        </w:rPr>
        <w:t xml:space="preserve">ἄμαχον </w:t>
      </w:r>
    </w:p>
    <w:p w14:paraId="2F3F3055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peaceable</w:t>
      </w:r>
      <w:proofErr w:type="gramEnd"/>
      <w:r w:rsidRPr="004816CE">
        <w:t>,</w:t>
      </w:r>
    </w:p>
    <w:p w14:paraId="262DF9C2" w14:textId="77777777" w:rsidR="004816CE" w:rsidRPr="004816CE" w:rsidRDefault="004816CE" w:rsidP="004816CE">
      <w:pPr>
        <w:spacing w:line="240" w:lineRule="auto"/>
        <w:ind w:left="360"/>
      </w:pPr>
    </w:p>
    <w:p w14:paraId="4CD348E3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lang w:val="el-GR"/>
        </w:rPr>
        <w:t xml:space="preserve">ἀφιλάργυρον, </w:t>
      </w:r>
    </w:p>
    <w:p w14:paraId="60A01C42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generous</w:t>
      </w:r>
      <w:proofErr w:type="gramEnd"/>
      <w:r w:rsidRPr="004816CE">
        <w:t xml:space="preserve"> with money,</w:t>
      </w:r>
    </w:p>
    <w:p w14:paraId="7968EA1D" w14:textId="77777777" w:rsidR="004816CE" w:rsidRPr="004816CE" w:rsidRDefault="004816CE" w:rsidP="004816CE">
      <w:pPr>
        <w:spacing w:line="240" w:lineRule="auto"/>
        <w:ind w:left="360"/>
      </w:pPr>
    </w:p>
    <w:p w14:paraId="48EA4815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b/>
          <w:lang w:val="el-GR"/>
        </w:rPr>
        <w:t xml:space="preserve">4 </w:t>
      </w:r>
      <w:r w:rsidRPr="004816CE">
        <w:rPr>
          <w:lang w:val="el-GR"/>
        </w:rPr>
        <w:t xml:space="preserve">τοῦ ἰδίου οἴκου καλῶς </w:t>
      </w:r>
      <w:r w:rsidRPr="004816CE">
        <w:rPr>
          <w:u w:val="single"/>
          <w:lang w:val="el-GR"/>
        </w:rPr>
        <w:t>προϊστάμενον</w:t>
      </w:r>
      <w:r w:rsidRPr="004816CE">
        <w:rPr>
          <w:lang w:val="el-GR"/>
        </w:rPr>
        <w:t xml:space="preserve">, </w:t>
      </w:r>
    </w:p>
    <w:p w14:paraId="5EDC16AF" w14:textId="77777777" w:rsidR="004816CE" w:rsidRPr="004816CE" w:rsidRDefault="00AF7385" w:rsidP="004816CE">
      <w:pPr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74AD28" wp14:editId="7923B62A">
                <wp:simplePos x="0" y="0"/>
                <wp:positionH relativeFrom="column">
                  <wp:posOffset>-444500</wp:posOffset>
                </wp:positionH>
                <wp:positionV relativeFrom="paragraph">
                  <wp:posOffset>46990</wp:posOffset>
                </wp:positionV>
                <wp:extent cx="1156335" cy="245110"/>
                <wp:effectExtent l="6033" t="0" r="15557" b="15558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5633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DF7AF" w14:textId="77777777" w:rsidR="00AF7385" w:rsidRPr="00D85D7E" w:rsidRDefault="00AF7385" w:rsidP="00AF7385">
                            <w:r w:rsidRPr="00D85D7E">
                              <w:rPr>
                                <w:lang w:val="el-GR"/>
                              </w:rPr>
                              <w:t>δεῖ εἶναι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34.95pt;margin-top:3.7pt;width:91.05pt;height:19.3pt;rotation:-90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" fillcolor="white [3201]" strokeweight=".5pt">
                <v:textbox>
                  <w:txbxContent>
                    <w:p w14:paraId="170DF7AF" w14:textId="77777777" w:rsidR="00AF7385" w:rsidRPr="00D85D7E" w:rsidRDefault="00AF7385" w:rsidP="00AF7385">
                      <w:r w:rsidRPr="00D85D7E">
                        <w:rPr>
                          <w:lang w:val="el-GR"/>
                        </w:rPr>
                        <w:t>δεῖ εἶναι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816CE" w:rsidRPr="004816CE">
        <w:t>leading</w:t>
      </w:r>
      <w:proofErr w:type="gramEnd"/>
      <w:r w:rsidR="004816CE" w:rsidRPr="004816CE">
        <w:t xml:space="preserve"> his own family well</w:t>
      </w:r>
    </w:p>
    <w:p w14:paraId="3C5F153C" w14:textId="77777777" w:rsidR="004816CE" w:rsidRPr="004816CE" w:rsidRDefault="004816CE" w:rsidP="004816CE">
      <w:pPr>
        <w:spacing w:line="240" w:lineRule="auto"/>
        <w:ind w:left="450"/>
      </w:pPr>
    </w:p>
    <w:p w14:paraId="26BE7A96" w14:textId="77777777" w:rsidR="004816CE" w:rsidRPr="004816CE" w:rsidRDefault="004816CE" w:rsidP="004816CE">
      <w:pPr>
        <w:spacing w:line="240" w:lineRule="auto"/>
        <w:ind w:left="2790"/>
      </w:pPr>
      <w:r w:rsidRPr="004816CE">
        <w:rPr>
          <w:lang w:val="el-GR"/>
        </w:rPr>
        <w:t xml:space="preserve">τέκνα </w:t>
      </w:r>
      <w:r w:rsidRPr="004816CE">
        <w:rPr>
          <w:u w:val="single"/>
          <w:lang w:val="el-GR"/>
        </w:rPr>
        <w:t>ἔχοντα</w:t>
      </w:r>
      <w:r w:rsidRPr="004816CE">
        <w:rPr>
          <w:lang w:val="el-GR"/>
        </w:rPr>
        <w:t xml:space="preserve"> ἐν ὑποταγῇ, </w:t>
      </w:r>
    </w:p>
    <w:p w14:paraId="74719385" w14:textId="77777777" w:rsidR="004816CE" w:rsidRPr="004816CE" w:rsidRDefault="004816CE" w:rsidP="004816CE">
      <w:pPr>
        <w:spacing w:line="240" w:lineRule="auto"/>
        <w:ind w:left="2790"/>
      </w:pPr>
      <w:proofErr w:type="gramStart"/>
      <w:r w:rsidRPr="004816CE">
        <w:t>by</w:t>
      </w:r>
      <w:proofErr w:type="gramEnd"/>
      <w:r w:rsidRPr="004816CE">
        <w:t xml:space="preserve"> holding his children in submission,</w:t>
      </w:r>
    </w:p>
    <w:p w14:paraId="44355D03" w14:textId="77777777" w:rsidR="004816CE" w:rsidRPr="004816CE" w:rsidRDefault="004816CE" w:rsidP="004816CE">
      <w:pPr>
        <w:spacing w:line="240" w:lineRule="auto"/>
        <w:ind w:left="450"/>
      </w:pPr>
    </w:p>
    <w:p w14:paraId="4E3E1421" w14:textId="77777777" w:rsidR="004816CE" w:rsidRPr="004816CE" w:rsidRDefault="004816CE" w:rsidP="004816CE">
      <w:pPr>
        <w:spacing w:line="240" w:lineRule="auto"/>
        <w:ind w:left="3420"/>
      </w:pPr>
      <w:r w:rsidRPr="004816CE">
        <w:rPr>
          <w:lang w:val="el-GR"/>
        </w:rPr>
        <w:t xml:space="preserve">μετὰ πάσης σεμνότητος </w:t>
      </w:r>
    </w:p>
    <w:p w14:paraId="3E97203D" w14:textId="77777777" w:rsidR="004816CE" w:rsidRPr="004816CE" w:rsidRDefault="000C219D" w:rsidP="004816CE">
      <w:pPr>
        <w:spacing w:line="240" w:lineRule="auto"/>
        <w:ind w:left="3420"/>
      </w:pPr>
      <w:proofErr w:type="gramStart"/>
      <w:r>
        <w:t>with</w:t>
      </w:r>
      <w:proofErr w:type="gramEnd"/>
      <w:r>
        <w:t xml:space="preserve"> all dignity</w:t>
      </w:r>
      <w:r w:rsidR="002A0C24">
        <w:t>,</w:t>
      </w:r>
    </w:p>
    <w:p w14:paraId="46BC8D5D" w14:textId="77777777" w:rsidR="004816CE" w:rsidRPr="004816CE" w:rsidRDefault="004816CE" w:rsidP="004816CE">
      <w:pPr>
        <w:spacing w:line="240" w:lineRule="auto"/>
        <w:ind w:left="450"/>
      </w:pPr>
    </w:p>
    <w:p w14:paraId="4A881462" w14:textId="77777777" w:rsidR="004816CE" w:rsidRPr="004816CE" w:rsidRDefault="004816CE" w:rsidP="004816CE">
      <w:pPr>
        <w:spacing w:line="240" w:lineRule="auto"/>
        <w:ind w:left="2070"/>
      </w:pPr>
      <w:r w:rsidRPr="004816C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A1052E8" wp14:editId="0F496C9F">
                <wp:simplePos x="0" y="0"/>
                <wp:positionH relativeFrom="column">
                  <wp:posOffset>-283674</wp:posOffset>
                </wp:positionH>
                <wp:positionV relativeFrom="paragraph">
                  <wp:posOffset>24130</wp:posOffset>
                </wp:positionV>
                <wp:extent cx="230505" cy="866140"/>
                <wp:effectExtent l="0" t="0" r="17145" b="1016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8661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-22.3pt;margin-top:1.9pt;width:18.15pt;height:68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" adj="479" strokecolor="black [3040]"/>
            </w:pict>
          </mc:Fallback>
        </mc:AlternateContent>
      </w:r>
      <w:r w:rsidRPr="004816CE">
        <w:rPr>
          <w:lang w:val="el-GR"/>
        </w:rPr>
        <w:t>(</w:t>
      </w:r>
      <w:r w:rsidRPr="004816CE">
        <w:rPr>
          <w:b/>
          <w:lang w:val="el-GR"/>
        </w:rPr>
        <w:t xml:space="preserve">5 </w:t>
      </w:r>
      <w:r w:rsidRPr="004816CE">
        <w:rPr>
          <w:lang w:val="el-GR"/>
        </w:rPr>
        <w:t xml:space="preserve">εἰ δέ τις τοῦ ἰδίου οἴκου προστῆναι οὐκ </w:t>
      </w:r>
      <w:r w:rsidRPr="004816CE">
        <w:rPr>
          <w:u w:val="single"/>
          <w:lang w:val="el-GR"/>
        </w:rPr>
        <w:t>οἶδεν</w:t>
      </w:r>
      <w:r w:rsidRPr="004816CE">
        <w:rPr>
          <w:lang w:val="el-GR"/>
        </w:rPr>
        <w:t xml:space="preserve">, </w:t>
      </w:r>
    </w:p>
    <w:p w14:paraId="6182C725" w14:textId="77777777" w:rsidR="004816CE" w:rsidRPr="004816CE" w:rsidRDefault="000C219D" w:rsidP="004816CE">
      <w:pPr>
        <w:spacing w:line="240" w:lineRule="auto"/>
        <w:ind w:left="2070"/>
      </w:pPr>
      <w:r>
        <w:t>(</w:t>
      </w:r>
      <w:proofErr w:type="gramStart"/>
      <w:r>
        <w:t>f</w:t>
      </w:r>
      <w:r w:rsidR="004816CE" w:rsidRPr="004816CE">
        <w:t>or</w:t>
      </w:r>
      <w:proofErr w:type="gramEnd"/>
      <w:r w:rsidR="004816CE" w:rsidRPr="004816CE">
        <w:t xml:space="preserve"> if someone does not know how to lead his own family,</w:t>
      </w:r>
    </w:p>
    <w:p w14:paraId="711EC495" w14:textId="77777777" w:rsidR="004816CE" w:rsidRPr="004816CE" w:rsidRDefault="004816CE" w:rsidP="004816C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D8B72D" wp14:editId="2AF801A8">
                <wp:simplePos x="0" y="0"/>
                <wp:positionH relativeFrom="column">
                  <wp:posOffset>-920750</wp:posOffset>
                </wp:positionH>
                <wp:positionV relativeFrom="paragraph">
                  <wp:posOffset>154305</wp:posOffset>
                </wp:positionV>
                <wp:extent cx="1095375" cy="245110"/>
                <wp:effectExtent l="6033" t="0" r="15557" b="15558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53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37EAF" w14:textId="77777777" w:rsidR="004816CE" w:rsidRDefault="004816CE" w:rsidP="004816CE">
                            <w: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72.45pt;margin-top:12.15pt;width:86.25pt;height:19.3pt;rotation:-90;z-index:25165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" fillcolor="white [3201]" strokeweight=".5pt">
                <v:textbox>
                  <w:txbxContent>
                    <w:p w14:paraId="72E37EAF" w14:textId="77777777" w:rsidR="004816CE" w:rsidRDefault="004816CE" w:rsidP="004816CE">
                      <w: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</w:p>
    <w:p w14:paraId="446888C8" w14:textId="77777777" w:rsidR="004816CE" w:rsidRPr="004816CE" w:rsidRDefault="004816CE" w:rsidP="004816CE">
      <w:pPr>
        <w:spacing w:line="240" w:lineRule="auto"/>
      </w:pPr>
      <w:r w:rsidRPr="004816CE">
        <w:rPr>
          <w:lang w:val="el-GR"/>
        </w:rPr>
        <w:t xml:space="preserve">πῶς ἐκκλησίας θεοῦ </w:t>
      </w:r>
      <w:r w:rsidRPr="004816CE">
        <w:rPr>
          <w:u w:val="single"/>
          <w:lang w:val="el-GR"/>
        </w:rPr>
        <w:t>ἐπιμελήσεται</w:t>
      </w:r>
      <w:r w:rsidRPr="004816CE">
        <w:rPr>
          <w:lang w:val="el-GR"/>
        </w:rPr>
        <w:t xml:space="preserve">;), </w:t>
      </w:r>
    </w:p>
    <w:p w14:paraId="795435D9" w14:textId="77777777" w:rsidR="004816CE" w:rsidRPr="004816CE" w:rsidRDefault="004816CE" w:rsidP="004816CE">
      <w:pPr>
        <w:spacing w:line="240" w:lineRule="auto"/>
      </w:pPr>
      <w:proofErr w:type="gramStart"/>
      <w:r w:rsidRPr="004816CE">
        <w:t>how</w:t>
      </w:r>
      <w:proofErr w:type="gramEnd"/>
      <w:r w:rsidRPr="004816CE">
        <w:t xml:space="preserve"> will he care for the church of God?)</w:t>
      </w:r>
      <w:r w:rsidR="000C219D">
        <w:t>,</w:t>
      </w:r>
    </w:p>
    <w:p w14:paraId="2EA2B3D4" w14:textId="77777777" w:rsidR="004816CE" w:rsidRPr="004816CE" w:rsidRDefault="00303DDB" w:rsidP="004816CE">
      <w:pPr>
        <w:spacing w:line="240" w:lineRule="auto"/>
        <w:ind w:left="45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644860" wp14:editId="2D394326">
                <wp:simplePos x="0" y="0"/>
                <wp:positionH relativeFrom="column">
                  <wp:posOffset>184150</wp:posOffset>
                </wp:positionH>
                <wp:positionV relativeFrom="paragraph">
                  <wp:posOffset>15875</wp:posOffset>
                </wp:positionV>
                <wp:extent cx="0" cy="543560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5pt,1.25pt" to="14.5pt,4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" strokecolor="black [3040]"/>
            </w:pict>
          </mc:Fallback>
        </mc:AlternateContent>
      </w:r>
    </w:p>
    <w:p w14:paraId="32D9985E" w14:textId="77777777" w:rsidR="004816CE" w:rsidRPr="004816CE" w:rsidRDefault="004816CE" w:rsidP="004816CE">
      <w:pPr>
        <w:spacing w:line="240" w:lineRule="auto"/>
        <w:ind w:left="360"/>
      </w:pPr>
      <w:r w:rsidRPr="004816CE">
        <w:rPr>
          <w:b/>
          <w:lang w:val="el-GR"/>
        </w:rPr>
        <w:t xml:space="preserve">6 </w:t>
      </w:r>
      <w:r w:rsidRPr="004816CE">
        <w:rPr>
          <w:lang w:val="el-GR"/>
        </w:rPr>
        <w:t xml:space="preserve">μὴ νεόφυτον, </w:t>
      </w:r>
    </w:p>
    <w:p w14:paraId="60B72B82" w14:textId="77777777" w:rsidR="004816CE" w:rsidRPr="004816CE" w:rsidRDefault="004816CE" w:rsidP="004816CE">
      <w:pPr>
        <w:spacing w:line="240" w:lineRule="auto"/>
        <w:ind w:left="360"/>
      </w:pPr>
      <w:proofErr w:type="gramStart"/>
      <w:r w:rsidRPr="004816CE">
        <w:t>not</w:t>
      </w:r>
      <w:proofErr w:type="gramEnd"/>
      <w:r w:rsidRPr="004816CE">
        <w:t xml:space="preserve"> a recent convert,</w:t>
      </w:r>
    </w:p>
    <w:p w14:paraId="6E0D0080" w14:textId="77777777" w:rsidR="004816CE" w:rsidRPr="004816CE" w:rsidRDefault="004816CE" w:rsidP="004816CE">
      <w:pPr>
        <w:spacing w:line="240" w:lineRule="auto"/>
        <w:ind w:left="450"/>
      </w:pPr>
    </w:p>
    <w:p w14:paraId="03D92C62" w14:textId="77777777" w:rsidR="004816CE" w:rsidRPr="004816CE" w:rsidRDefault="004816CE" w:rsidP="004816CE">
      <w:pPr>
        <w:spacing w:line="240" w:lineRule="auto"/>
        <w:ind w:left="900"/>
      </w:pPr>
      <w:r w:rsidRPr="004816CE">
        <w:rPr>
          <w:u w:val="single"/>
          <w:lang w:val="el-GR"/>
        </w:rPr>
        <w:t>ἵνα</w:t>
      </w:r>
      <w:r w:rsidRPr="004816CE">
        <w:rPr>
          <w:lang w:val="el-GR"/>
        </w:rPr>
        <w:t xml:space="preserve"> μὴ </w:t>
      </w:r>
      <w:r w:rsidRPr="004816CE">
        <w:rPr>
          <w:u w:val="single"/>
          <w:lang w:val="el-GR"/>
        </w:rPr>
        <w:t xml:space="preserve">τυφωθεὶς </w:t>
      </w:r>
      <w:r w:rsidRPr="004816CE">
        <w:rPr>
          <w:lang w:val="el-GR"/>
        </w:rPr>
        <w:t xml:space="preserve">εἰς κρίμα </w:t>
      </w:r>
      <w:r w:rsidRPr="004816CE">
        <w:rPr>
          <w:u w:val="single"/>
          <w:lang w:val="el-GR"/>
        </w:rPr>
        <w:t>ἐμπέσῃ</w:t>
      </w:r>
      <w:r w:rsidRPr="004816CE">
        <w:rPr>
          <w:lang w:val="el-GR"/>
        </w:rPr>
        <w:t xml:space="preserve"> τοῦ διαβόλου. </w:t>
      </w:r>
    </w:p>
    <w:p w14:paraId="3D886512" w14:textId="77777777" w:rsidR="004816CE" w:rsidRPr="004816CE" w:rsidRDefault="004816CE" w:rsidP="004816CE">
      <w:pPr>
        <w:spacing w:line="240" w:lineRule="auto"/>
        <w:ind w:left="900"/>
      </w:pPr>
      <w:proofErr w:type="gramStart"/>
      <w:r w:rsidRPr="004816CE">
        <w:t>so</w:t>
      </w:r>
      <w:proofErr w:type="gramEnd"/>
      <w:r w:rsidRPr="004816CE">
        <w:t xml:space="preserve"> that he may not be puffed up and then fal</w:t>
      </w:r>
      <w:r w:rsidR="000C219D">
        <w:t>l into the devil’s condemnation</w:t>
      </w:r>
      <w:r w:rsidR="0093747B">
        <w:t>,</w:t>
      </w:r>
    </w:p>
    <w:p w14:paraId="349A4998" w14:textId="77777777" w:rsidR="004816CE" w:rsidRPr="004816CE" w:rsidRDefault="004816CE" w:rsidP="004816CE">
      <w:pPr>
        <w:spacing w:line="240" w:lineRule="auto"/>
      </w:pPr>
    </w:p>
    <w:p w14:paraId="1E060ED5" w14:textId="77777777" w:rsidR="004816CE" w:rsidRPr="004816CE" w:rsidRDefault="004816CE" w:rsidP="004816CE">
      <w:pPr>
        <w:spacing w:line="240" w:lineRule="auto"/>
      </w:pPr>
      <w:r w:rsidRPr="004816C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D1CC18" wp14:editId="738F6C8A">
                <wp:simplePos x="0" y="0"/>
                <wp:positionH relativeFrom="column">
                  <wp:posOffset>-283210</wp:posOffset>
                </wp:positionH>
                <wp:positionV relativeFrom="paragraph">
                  <wp:posOffset>23495</wp:posOffset>
                </wp:positionV>
                <wp:extent cx="230505" cy="893445"/>
                <wp:effectExtent l="0" t="0" r="17145" b="2095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8934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-22.25pt;margin-top:1.85pt;width:18.15pt;height:70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" adj="464" strokecolor="black [3040]"/>
            </w:pict>
          </mc:Fallback>
        </mc:AlternateContent>
      </w:r>
      <w:r w:rsidRPr="004816CE">
        <w:rPr>
          <w:b/>
          <w:lang w:val="el-GR"/>
        </w:rPr>
        <w:t xml:space="preserve">7 </w:t>
      </w:r>
      <w:r w:rsidRPr="004816CE">
        <w:rPr>
          <w:u w:val="single"/>
          <w:lang w:val="el-GR"/>
        </w:rPr>
        <w:t>δεῖ</w:t>
      </w:r>
      <w:r w:rsidRPr="004816CE">
        <w:rPr>
          <w:lang w:val="el-GR"/>
        </w:rPr>
        <w:t xml:space="preserve"> δὲ καὶ μαρτυρίαν καλὴν </w:t>
      </w:r>
      <w:r w:rsidRPr="004816CE">
        <w:rPr>
          <w:u w:val="single"/>
          <w:lang w:val="el-GR"/>
        </w:rPr>
        <w:t>ἔχειν</w:t>
      </w:r>
      <w:r w:rsidRPr="004816CE">
        <w:rPr>
          <w:lang w:val="el-GR"/>
        </w:rPr>
        <w:t xml:space="preserve"> ἀπὸ τῶν ἔξωθεν, </w:t>
      </w:r>
    </w:p>
    <w:p w14:paraId="6973C736" w14:textId="77777777" w:rsidR="004816CE" w:rsidRPr="004816CE" w:rsidRDefault="000C219D" w:rsidP="004816CE">
      <w:pPr>
        <w:spacing w:line="240" w:lineRule="auto"/>
      </w:pPr>
      <w:r>
        <w:t>(</w:t>
      </w:r>
      <w:proofErr w:type="gramStart"/>
      <w:r>
        <w:t>b</w:t>
      </w:r>
      <w:r w:rsidR="004816CE" w:rsidRPr="004816CE">
        <w:t>ut</w:t>
      </w:r>
      <w:proofErr w:type="gramEnd"/>
      <w:r w:rsidR="004816CE" w:rsidRPr="004816CE">
        <w:t xml:space="preserve"> he must also possess a confirmation of good character from those on the outside,</w:t>
      </w:r>
    </w:p>
    <w:p w14:paraId="19AE478C" w14:textId="77777777" w:rsidR="004816CE" w:rsidRPr="004816CE" w:rsidRDefault="004816CE" w:rsidP="004816C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43D055" wp14:editId="249C43CB">
                <wp:simplePos x="0" y="0"/>
                <wp:positionH relativeFrom="column">
                  <wp:posOffset>-918522</wp:posOffset>
                </wp:positionH>
                <wp:positionV relativeFrom="paragraph">
                  <wp:posOffset>143634</wp:posOffset>
                </wp:positionV>
                <wp:extent cx="1095375" cy="245110"/>
                <wp:effectExtent l="6033" t="0" r="15557" b="15558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53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9E16B" w14:textId="77777777" w:rsidR="004816CE" w:rsidRDefault="004816CE">
                            <w: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72.25pt;margin-top:11.3pt;width:86.25pt;height:19.3pt;rotation:-90;z-index:251655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" fillcolor="white [3201]" strokeweight=".5pt">
                <v:textbox>
                  <w:txbxContent>
                    <w:p w14:paraId="7339E16B" w14:textId="77777777" w:rsidR="004816CE" w:rsidRDefault="004816CE">
                      <w: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</w:p>
    <w:p w14:paraId="4DFB9309" w14:textId="77777777" w:rsidR="004816CE" w:rsidRPr="004816CE" w:rsidRDefault="004816CE" w:rsidP="004816CE">
      <w:pPr>
        <w:spacing w:line="240" w:lineRule="auto"/>
        <w:ind w:left="450"/>
      </w:pPr>
      <w:r w:rsidRPr="004816CE">
        <w:rPr>
          <w:u w:val="single"/>
          <w:lang w:val="el-GR"/>
        </w:rPr>
        <w:t>ἵνα</w:t>
      </w:r>
      <w:r w:rsidRPr="004816CE">
        <w:rPr>
          <w:lang w:val="el-GR"/>
        </w:rPr>
        <w:t xml:space="preserve"> μὴ εἰς ὀνειδισμὸν </w:t>
      </w:r>
      <w:r w:rsidRPr="004816CE">
        <w:rPr>
          <w:u w:val="single"/>
          <w:lang w:val="el-GR"/>
        </w:rPr>
        <w:t>ἐμπέσῃ</w:t>
      </w:r>
      <w:r w:rsidRPr="004816CE">
        <w:rPr>
          <w:lang w:val="el-GR"/>
        </w:rPr>
        <w:t xml:space="preserve"> καὶ παγίδα τοῦ διαβόλου. </w:t>
      </w:r>
    </w:p>
    <w:p w14:paraId="47449D8E" w14:textId="77777777" w:rsidR="004816CE" w:rsidRPr="004816CE" w:rsidRDefault="004816CE" w:rsidP="004816CE">
      <w:pPr>
        <w:spacing w:line="240" w:lineRule="auto"/>
        <w:ind w:left="450"/>
      </w:pPr>
      <w:proofErr w:type="gramStart"/>
      <w:r w:rsidRPr="004816CE">
        <w:t>so</w:t>
      </w:r>
      <w:proofErr w:type="gramEnd"/>
      <w:r w:rsidRPr="004816CE">
        <w:t xml:space="preserve"> that he may not fall into disgrace, also a snare of the devil.)</w:t>
      </w:r>
    </w:p>
    <w:p w14:paraId="2E5D2FE5" w14:textId="77777777" w:rsidR="004816CE" w:rsidRDefault="004816CE" w:rsidP="004816CE">
      <w:pPr>
        <w:pStyle w:val="Bibliography"/>
        <w:ind w:left="0" w:firstLine="0"/>
      </w:pPr>
    </w:p>
    <w:p w14:paraId="48033FD4" w14:textId="77777777" w:rsidR="004816CE" w:rsidRDefault="004816CE" w:rsidP="004816CE">
      <w:pPr>
        <w:pStyle w:val="Bibliography"/>
        <w:ind w:left="0" w:firstLine="0"/>
      </w:pPr>
    </w:p>
    <w:p w14:paraId="4D53D839" w14:textId="5A39804C" w:rsidR="009C36F7" w:rsidRPr="0071163B" w:rsidRDefault="009C36F7" w:rsidP="00AC58FA">
      <w:pPr>
        <w:pStyle w:val="Bibliography"/>
        <w:spacing w:before="100" w:beforeAutospacing="1"/>
      </w:pPr>
    </w:p>
    <w:sectPr w:rsidR="009C36F7" w:rsidRPr="0071163B" w:rsidSect="001F5A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008" w:footer="7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8550C" w14:textId="77777777" w:rsidR="00F36D9A" w:rsidRDefault="00F36D9A">
      <w:r>
        <w:separator/>
      </w:r>
    </w:p>
  </w:endnote>
  <w:endnote w:type="continuationSeparator" w:id="0">
    <w:p w14:paraId="227438AA" w14:textId="77777777" w:rsidR="00F36D9A" w:rsidRDefault="00F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7E9C3" w14:textId="77777777" w:rsidR="001F5A9E" w:rsidRDefault="001F5A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53B9E" w14:textId="22DFCE3B" w:rsidR="001F5A9E" w:rsidRDefault="001F5A9E">
    <w:pPr>
      <w:pStyle w:val="Footer"/>
    </w:pPr>
    <w:r>
      <w:tab/>
      <w:t>PJ King | Qualifications of Overseers: 1 Timothy 3:1–7 | October 26, 2011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36A77" w14:textId="77777777" w:rsidR="00ED436A" w:rsidRPr="006D4AC5" w:rsidRDefault="00AF6DC4" w:rsidP="009F2408">
    <w:pPr>
      <w:pStyle w:val="Footer"/>
      <w:spacing w:line="240" w:lineRule="exact"/>
      <w:jc w:val="center"/>
    </w:pPr>
    <w:r>
      <w:rPr>
        <w:rStyle w:val="PageNumber"/>
      </w:rPr>
      <w:fldChar w:fldCharType="begin"/>
    </w:r>
    <w:r w:rsidR="00ED436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5A9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18057" w14:textId="77777777" w:rsidR="00F36D9A" w:rsidRDefault="00F36D9A">
      <w:r>
        <w:separator/>
      </w:r>
    </w:p>
  </w:footnote>
  <w:footnote w:type="continuationSeparator" w:id="0">
    <w:p w14:paraId="14CB4BDF" w14:textId="77777777" w:rsidR="00F36D9A" w:rsidRPr="002731FD" w:rsidRDefault="00F36D9A" w:rsidP="009F2408"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20E1F" w14:textId="77777777" w:rsidR="001F5A9E" w:rsidRDefault="001F5A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B16F7" w14:textId="67C42CA1" w:rsidR="00232595" w:rsidRDefault="00232595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4393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E50CB" w14:textId="4F37F952" w:rsidR="00232595" w:rsidRDefault="00232595" w:rsidP="00232595">
    <w:pPr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F617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00BC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7C41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324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6AD7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4E9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4021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E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20D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EC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Turabian Bibliograph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503&lt;/HangingIndent&gt;&lt;LineSpacing&gt;0&lt;/LineSpacing&gt;&lt;SpaceAfter&gt;0&lt;/SpaceAfter&gt;&lt;/ENLayout&gt;"/>
    <w:docVar w:name="EN.Libraries" w:val="&lt;ENLibraries&gt;&lt;Libraries&gt;&lt;item&gt;Master Library.enl&lt;/item&gt;&lt;/Libraries&gt;&lt;/ENLibraries&gt;"/>
  </w:docVars>
  <w:rsids>
    <w:rsidRoot w:val="001B11B5"/>
    <w:rsid w:val="00000B92"/>
    <w:rsid w:val="00000E4D"/>
    <w:rsid w:val="00001C55"/>
    <w:rsid w:val="00002752"/>
    <w:rsid w:val="00005CA9"/>
    <w:rsid w:val="000115F8"/>
    <w:rsid w:val="00013977"/>
    <w:rsid w:val="00013E51"/>
    <w:rsid w:val="000155DC"/>
    <w:rsid w:val="00015AE4"/>
    <w:rsid w:val="00026004"/>
    <w:rsid w:val="000274A9"/>
    <w:rsid w:val="00031AD0"/>
    <w:rsid w:val="000330A1"/>
    <w:rsid w:val="00035F05"/>
    <w:rsid w:val="00036B33"/>
    <w:rsid w:val="00040310"/>
    <w:rsid w:val="00044210"/>
    <w:rsid w:val="00050A3F"/>
    <w:rsid w:val="000512AA"/>
    <w:rsid w:val="00053C76"/>
    <w:rsid w:val="000601E5"/>
    <w:rsid w:val="000610C1"/>
    <w:rsid w:val="00061405"/>
    <w:rsid w:val="000620E4"/>
    <w:rsid w:val="000644B9"/>
    <w:rsid w:val="00065C12"/>
    <w:rsid w:val="00066285"/>
    <w:rsid w:val="00070CA3"/>
    <w:rsid w:val="00075872"/>
    <w:rsid w:val="00080C0C"/>
    <w:rsid w:val="000820B6"/>
    <w:rsid w:val="00084289"/>
    <w:rsid w:val="00084650"/>
    <w:rsid w:val="00084E13"/>
    <w:rsid w:val="000906BF"/>
    <w:rsid w:val="00090B83"/>
    <w:rsid w:val="00092983"/>
    <w:rsid w:val="00093255"/>
    <w:rsid w:val="000A03F5"/>
    <w:rsid w:val="000A061C"/>
    <w:rsid w:val="000A1435"/>
    <w:rsid w:val="000A1D87"/>
    <w:rsid w:val="000A2524"/>
    <w:rsid w:val="000A3017"/>
    <w:rsid w:val="000A359F"/>
    <w:rsid w:val="000A3D66"/>
    <w:rsid w:val="000A6130"/>
    <w:rsid w:val="000A6E5E"/>
    <w:rsid w:val="000A7301"/>
    <w:rsid w:val="000B025B"/>
    <w:rsid w:val="000B1C8A"/>
    <w:rsid w:val="000B4B7B"/>
    <w:rsid w:val="000C0346"/>
    <w:rsid w:val="000C219D"/>
    <w:rsid w:val="000C33AC"/>
    <w:rsid w:val="000C5711"/>
    <w:rsid w:val="000C663B"/>
    <w:rsid w:val="000D50A8"/>
    <w:rsid w:val="000E0633"/>
    <w:rsid w:val="000E4E9F"/>
    <w:rsid w:val="000E4F95"/>
    <w:rsid w:val="000E6832"/>
    <w:rsid w:val="000E6D56"/>
    <w:rsid w:val="000E7903"/>
    <w:rsid w:val="000F1037"/>
    <w:rsid w:val="000F2AD1"/>
    <w:rsid w:val="000F42CA"/>
    <w:rsid w:val="00103109"/>
    <w:rsid w:val="0010395C"/>
    <w:rsid w:val="0010498F"/>
    <w:rsid w:val="00107025"/>
    <w:rsid w:val="001113EC"/>
    <w:rsid w:val="0011143F"/>
    <w:rsid w:val="001149B2"/>
    <w:rsid w:val="0012262C"/>
    <w:rsid w:val="0012444D"/>
    <w:rsid w:val="001266C2"/>
    <w:rsid w:val="00126EB0"/>
    <w:rsid w:val="001273BE"/>
    <w:rsid w:val="00132335"/>
    <w:rsid w:val="00132493"/>
    <w:rsid w:val="0013269C"/>
    <w:rsid w:val="001326E3"/>
    <w:rsid w:val="00137919"/>
    <w:rsid w:val="00143378"/>
    <w:rsid w:val="00146D97"/>
    <w:rsid w:val="00156166"/>
    <w:rsid w:val="00157CF8"/>
    <w:rsid w:val="00160628"/>
    <w:rsid w:val="00161C64"/>
    <w:rsid w:val="001624B0"/>
    <w:rsid w:val="001624C4"/>
    <w:rsid w:val="00163266"/>
    <w:rsid w:val="00163F10"/>
    <w:rsid w:val="00164415"/>
    <w:rsid w:val="00164ED7"/>
    <w:rsid w:val="001724F8"/>
    <w:rsid w:val="00177658"/>
    <w:rsid w:val="00177D55"/>
    <w:rsid w:val="0018128C"/>
    <w:rsid w:val="00186C0B"/>
    <w:rsid w:val="00191B9C"/>
    <w:rsid w:val="00194776"/>
    <w:rsid w:val="001A2BDD"/>
    <w:rsid w:val="001A331A"/>
    <w:rsid w:val="001A37D0"/>
    <w:rsid w:val="001A5697"/>
    <w:rsid w:val="001B11B5"/>
    <w:rsid w:val="001B3DA2"/>
    <w:rsid w:val="001B562D"/>
    <w:rsid w:val="001C185F"/>
    <w:rsid w:val="001C1A98"/>
    <w:rsid w:val="001C1AAE"/>
    <w:rsid w:val="001C467F"/>
    <w:rsid w:val="001C5A25"/>
    <w:rsid w:val="001C71AB"/>
    <w:rsid w:val="001D0BCD"/>
    <w:rsid w:val="001D53AE"/>
    <w:rsid w:val="001D570C"/>
    <w:rsid w:val="001E4FEE"/>
    <w:rsid w:val="001F0017"/>
    <w:rsid w:val="001F00B1"/>
    <w:rsid w:val="001F01B9"/>
    <w:rsid w:val="001F46D1"/>
    <w:rsid w:val="001F5A9E"/>
    <w:rsid w:val="002016BF"/>
    <w:rsid w:val="00202A91"/>
    <w:rsid w:val="00205D0B"/>
    <w:rsid w:val="00206FCB"/>
    <w:rsid w:val="00210FF0"/>
    <w:rsid w:val="0021283A"/>
    <w:rsid w:val="002152B2"/>
    <w:rsid w:val="00217713"/>
    <w:rsid w:val="002212FB"/>
    <w:rsid w:val="00223E36"/>
    <w:rsid w:val="00225B61"/>
    <w:rsid w:val="00230490"/>
    <w:rsid w:val="00232595"/>
    <w:rsid w:val="00234749"/>
    <w:rsid w:val="00235C80"/>
    <w:rsid w:val="00244351"/>
    <w:rsid w:val="00245728"/>
    <w:rsid w:val="002545E9"/>
    <w:rsid w:val="00254ED6"/>
    <w:rsid w:val="00256147"/>
    <w:rsid w:val="002572A3"/>
    <w:rsid w:val="00260920"/>
    <w:rsid w:val="002632A0"/>
    <w:rsid w:val="002659A0"/>
    <w:rsid w:val="002731FD"/>
    <w:rsid w:val="00273312"/>
    <w:rsid w:val="00276DA2"/>
    <w:rsid w:val="0027776A"/>
    <w:rsid w:val="00281454"/>
    <w:rsid w:val="00295220"/>
    <w:rsid w:val="002954D0"/>
    <w:rsid w:val="002976E7"/>
    <w:rsid w:val="002A09C0"/>
    <w:rsid w:val="002A0C24"/>
    <w:rsid w:val="002A5C8E"/>
    <w:rsid w:val="002A6CC5"/>
    <w:rsid w:val="002B22E2"/>
    <w:rsid w:val="002C0D34"/>
    <w:rsid w:val="002C170E"/>
    <w:rsid w:val="002C185A"/>
    <w:rsid w:val="002C18C8"/>
    <w:rsid w:val="002C3A7C"/>
    <w:rsid w:val="002C67FA"/>
    <w:rsid w:val="002D1950"/>
    <w:rsid w:val="002D2E1A"/>
    <w:rsid w:val="002D3BA9"/>
    <w:rsid w:val="002D40F3"/>
    <w:rsid w:val="002D7D3B"/>
    <w:rsid w:val="002E06B1"/>
    <w:rsid w:val="002E3FE1"/>
    <w:rsid w:val="002E5886"/>
    <w:rsid w:val="002E6305"/>
    <w:rsid w:val="002E70BB"/>
    <w:rsid w:val="002F21AE"/>
    <w:rsid w:val="002F3303"/>
    <w:rsid w:val="002F3512"/>
    <w:rsid w:val="002F6C13"/>
    <w:rsid w:val="00303DDB"/>
    <w:rsid w:val="003070B2"/>
    <w:rsid w:val="00307B47"/>
    <w:rsid w:val="00307BE1"/>
    <w:rsid w:val="003152B3"/>
    <w:rsid w:val="00315594"/>
    <w:rsid w:val="00321D93"/>
    <w:rsid w:val="0032209C"/>
    <w:rsid w:val="00322635"/>
    <w:rsid w:val="003239DF"/>
    <w:rsid w:val="00323CE0"/>
    <w:rsid w:val="00324098"/>
    <w:rsid w:val="0033302F"/>
    <w:rsid w:val="003350B8"/>
    <w:rsid w:val="00336C1E"/>
    <w:rsid w:val="00342BC7"/>
    <w:rsid w:val="00343419"/>
    <w:rsid w:val="0034372F"/>
    <w:rsid w:val="00347E0A"/>
    <w:rsid w:val="00354868"/>
    <w:rsid w:val="00355E0B"/>
    <w:rsid w:val="0035643E"/>
    <w:rsid w:val="003564A5"/>
    <w:rsid w:val="003571FE"/>
    <w:rsid w:val="003576D1"/>
    <w:rsid w:val="003626F3"/>
    <w:rsid w:val="00366DAE"/>
    <w:rsid w:val="0037231D"/>
    <w:rsid w:val="00372FEC"/>
    <w:rsid w:val="00380BE5"/>
    <w:rsid w:val="00382B22"/>
    <w:rsid w:val="003847EF"/>
    <w:rsid w:val="00384EFA"/>
    <w:rsid w:val="00387188"/>
    <w:rsid w:val="00390644"/>
    <w:rsid w:val="00391EBD"/>
    <w:rsid w:val="00394143"/>
    <w:rsid w:val="003B0A6A"/>
    <w:rsid w:val="003B0BED"/>
    <w:rsid w:val="003B5A51"/>
    <w:rsid w:val="003B6EDA"/>
    <w:rsid w:val="003C02D2"/>
    <w:rsid w:val="003C1F6B"/>
    <w:rsid w:val="003D0222"/>
    <w:rsid w:val="003D042D"/>
    <w:rsid w:val="003D26DE"/>
    <w:rsid w:val="003D68F9"/>
    <w:rsid w:val="003D780C"/>
    <w:rsid w:val="003E2617"/>
    <w:rsid w:val="003E26EB"/>
    <w:rsid w:val="003E682E"/>
    <w:rsid w:val="003F2DF0"/>
    <w:rsid w:val="003F5C7A"/>
    <w:rsid w:val="003F6C62"/>
    <w:rsid w:val="004113AE"/>
    <w:rsid w:val="00411F3E"/>
    <w:rsid w:val="00412FE2"/>
    <w:rsid w:val="0041470D"/>
    <w:rsid w:val="00414824"/>
    <w:rsid w:val="00415B9E"/>
    <w:rsid w:val="00416B58"/>
    <w:rsid w:val="00416F17"/>
    <w:rsid w:val="00417A99"/>
    <w:rsid w:val="00426324"/>
    <w:rsid w:val="004333D8"/>
    <w:rsid w:val="004353D6"/>
    <w:rsid w:val="004370BD"/>
    <w:rsid w:val="004370FF"/>
    <w:rsid w:val="00437138"/>
    <w:rsid w:val="00441FE5"/>
    <w:rsid w:val="004451BF"/>
    <w:rsid w:val="0045518C"/>
    <w:rsid w:val="00456ADC"/>
    <w:rsid w:val="00457907"/>
    <w:rsid w:val="004619FC"/>
    <w:rsid w:val="0046631D"/>
    <w:rsid w:val="00474E6A"/>
    <w:rsid w:val="004816CE"/>
    <w:rsid w:val="00481C5B"/>
    <w:rsid w:val="00481CDB"/>
    <w:rsid w:val="00482FAB"/>
    <w:rsid w:val="0048447F"/>
    <w:rsid w:val="004861DD"/>
    <w:rsid w:val="00494A78"/>
    <w:rsid w:val="004960BC"/>
    <w:rsid w:val="004A0014"/>
    <w:rsid w:val="004A13CC"/>
    <w:rsid w:val="004A2E9E"/>
    <w:rsid w:val="004A39DF"/>
    <w:rsid w:val="004A45D9"/>
    <w:rsid w:val="004A5DE9"/>
    <w:rsid w:val="004A78A2"/>
    <w:rsid w:val="004A7AC3"/>
    <w:rsid w:val="004B3A62"/>
    <w:rsid w:val="004B469B"/>
    <w:rsid w:val="004B4AE1"/>
    <w:rsid w:val="004B6014"/>
    <w:rsid w:val="004B691C"/>
    <w:rsid w:val="004C1D98"/>
    <w:rsid w:val="004C2CC3"/>
    <w:rsid w:val="004C2D17"/>
    <w:rsid w:val="004C3AE9"/>
    <w:rsid w:val="004D02B3"/>
    <w:rsid w:val="004D242F"/>
    <w:rsid w:val="004D2C85"/>
    <w:rsid w:val="004D33D7"/>
    <w:rsid w:val="004E0283"/>
    <w:rsid w:val="004E360F"/>
    <w:rsid w:val="004E77AF"/>
    <w:rsid w:val="004F10B6"/>
    <w:rsid w:val="004F2489"/>
    <w:rsid w:val="004F34CF"/>
    <w:rsid w:val="004F796A"/>
    <w:rsid w:val="004F7B0A"/>
    <w:rsid w:val="00501378"/>
    <w:rsid w:val="00501E86"/>
    <w:rsid w:val="00505F9C"/>
    <w:rsid w:val="00505FC8"/>
    <w:rsid w:val="0050765D"/>
    <w:rsid w:val="0050778E"/>
    <w:rsid w:val="00510FB9"/>
    <w:rsid w:val="0051673C"/>
    <w:rsid w:val="00523BA6"/>
    <w:rsid w:val="005300F0"/>
    <w:rsid w:val="00530EFA"/>
    <w:rsid w:val="005335B5"/>
    <w:rsid w:val="005343BC"/>
    <w:rsid w:val="00535455"/>
    <w:rsid w:val="005356A5"/>
    <w:rsid w:val="00535D7F"/>
    <w:rsid w:val="005362F7"/>
    <w:rsid w:val="005364E6"/>
    <w:rsid w:val="0054062A"/>
    <w:rsid w:val="00544A1A"/>
    <w:rsid w:val="0055415D"/>
    <w:rsid w:val="00556630"/>
    <w:rsid w:val="00556B53"/>
    <w:rsid w:val="00561DA2"/>
    <w:rsid w:val="00563614"/>
    <w:rsid w:val="005671A4"/>
    <w:rsid w:val="00571C68"/>
    <w:rsid w:val="00571EE9"/>
    <w:rsid w:val="00572D5A"/>
    <w:rsid w:val="00574B8D"/>
    <w:rsid w:val="005810FD"/>
    <w:rsid w:val="005826C7"/>
    <w:rsid w:val="00584969"/>
    <w:rsid w:val="00584F2D"/>
    <w:rsid w:val="005908C7"/>
    <w:rsid w:val="00592B4B"/>
    <w:rsid w:val="00594320"/>
    <w:rsid w:val="00597FCE"/>
    <w:rsid w:val="005A070E"/>
    <w:rsid w:val="005A33CB"/>
    <w:rsid w:val="005A3475"/>
    <w:rsid w:val="005A7ED7"/>
    <w:rsid w:val="005B096B"/>
    <w:rsid w:val="005B11A8"/>
    <w:rsid w:val="005B2DA8"/>
    <w:rsid w:val="005B2E85"/>
    <w:rsid w:val="005B630D"/>
    <w:rsid w:val="005B7665"/>
    <w:rsid w:val="005C2A92"/>
    <w:rsid w:val="005C2B48"/>
    <w:rsid w:val="005C37F5"/>
    <w:rsid w:val="005C5BA9"/>
    <w:rsid w:val="005D22FF"/>
    <w:rsid w:val="005D3B19"/>
    <w:rsid w:val="005D6810"/>
    <w:rsid w:val="005D78B3"/>
    <w:rsid w:val="005E0B72"/>
    <w:rsid w:val="005E2952"/>
    <w:rsid w:val="005E5988"/>
    <w:rsid w:val="005E6B3A"/>
    <w:rsid w:val="005F046B"/>
    <w:rsid w:val="005F27FF"/>
    <w:rsid w:val="005F33F3"/>
    <w:rsid w:val="005F5EE2"/>
    <w:rsid w:val="005F6824"/>
    <w:rsid w:val="005F68AF"/>
    <w:rsid w:val="00600784"/>
    <w:rsid w:val="00603D05"/>
    <w:rsid w:val="006044C6"/>
    <w:rsid w:val="00606950"/>
    <w:rsid w:val="00607177"/>
    <w:rsid w:val="0061356C"/>
    <w:rsid w:val="00614294"/>
    <w:rsid w:val="006155D5"/>
    <w:rsid w:val="00617087"/>
    <w:rsid w:val="00623B3A"/>
    <w:rsid w:val="006258E0"/>
    <w:rsid w:val="006266D6"/>
    <w:rsid w:val="0063021B"/>
    <w:rsid w:val="00630977"/>
    <w:rsid w:val="0063322E"/>
    <w:rsid w:val="0063419C"/>
    <w:rsid w:val="00634646"/>
    <w:rsid w:val="0063584B"/>
    <w:rsid w:val="00636E9C"/>
    <w:rsid w:val="006432E8"/>
    <w:rsid w:val="006447B7"/>
    <w:rsid w:val="00645B08"/>
    <w:rsid w:val="00646B41"/>
    <w:rsid w:val="00647432"/>
    <w:rsid w:val="006525FC"/>
    <w:rsid w:val="0065383F"/>
    <w:rsid w:val="00653D96"/>
    <w:rsid w:val="0065609E"/>
    <w:rsid w:val="0065750A"/>
    <w:rsid w:val="00660028"/>
    <w:rsid w:val="006615CD"/>
    <w:rsid w:val="00662708"/>
    <w:rsid w:val="006632D0"/>
    <w:rsid w:val="006633BD"/>
    <w:rsid w:val="00665B6E"/>
    <w:rsid w:val="00667F3F"/>
    <w:rsid w:val="00673AC5"/>
    <w:rsid w:val="00675442"/>
    <w:rsid w:val="006878BB"/>
    <w:rsid w:val="006919E7"/>
    <w:rsid w:val="00694B72"/>
    <w:rsid w:val="00694B87"/>
    <w:rsid w:val="006A016B"/>
    <w:rsid w:val="006A3F55"/>
    <w:rsid w:val="006A443A"/>
    <w:rsid w:val="006A5799"/>
    <w:rsid w:val="006A7D67"/>
    <w:rsid w:val="006B1F25"/>
    <w:rsid w:val="006B415A"/>
    <w:rsid w:val="006B63BB"/>
    <w:rsid w:val="006B6880"/>
    <w:rsid w:val="006B7602"/>
    <w:rsid w:val="006B7724"/>
    <w:rsid w:val="006C20F5"/>
    <w:rsid w:val="006C218A"/>
    <w:rsid w:val="006C2AE2"/>
    <w:rsid w:val="006C6AC7"/>
    <w:rsid w:val="006D1CBE"/>
    <w:rsid w:val="006D4AC5"/>
    <w:rsid w:val="006D4F33"/>
    <w:rsid w:val="006D52E1"/>
    <w:rsid w:val="006D6672"/>
    <w:rsid w:val="006D7672"/>
    <w:rsid w:val="006E1FC2"/>
    <w:rsid w:val="006E3AFC"/>
    <w:rsid w:val="006E4224"/>
    <w:rsid w:val="006F1BE6"/>
    <w:rsid w:val="006F2F45"/>
    <w:rsid w:val="006F3095"/>
    <w:rsid w:val="006F3D2D"/>
    <w:rsid w:val="006F42DA"/>
    <w:rsid w:val="006F4C11"/>
    <w:rsid w:val="00700301"/>
    <w:rsid w:val="007011EB"/>
    <w:rsid w:val="007012C7"/>
    <w:rsid w:val="00702AC7"/>
    <w:rsid w:val="00703A65"/>
    <w:rsid w:val="00706F6B"/>
    <w:rsid w:val="0071163B"/>
    <w:rsid w:val="00711C83"/>
    <w:rsid w:val="007128C0"/>
    <w:rsid w:val="00713C32"/>
    <w:rsid w:val="0071472E"/>
    <w:rsid w:val="00714A0D"/>
    <w:rsid w:val="007206C0"/>
    <w:rsid w:val="00724926"/>
    <w:rsid w:val="0072635A"/>
    <w:rsid w:val="007263E4"/>
    <w:rsid w:val="00732869"/>
    <w:rsid w:val="007353AD"/>
    <w:rsid w:val="007365FF"/>
    <w:rsid w:val="00742C69"/>
    <w:rsid w:val="0075086D"/>
    <w:rsid w:val="00754304"/>
    <w:rsid w:val="007554A6"/>
    <w:rsid w:val="00755BB1"/>
    <w:rsid w:val="00760CC8"/>
    <w:rsid w:val="00762470"/>
    <w:rsid w:val="00767A8A"/>
    <w:rsid w:val="00767EEE"/>
    <w:rsid w:val="00772622"/>
    <w:rsid w:val="00774C49"/>
    <w:rsid w:val="00776CEA"/>
    <w:rsid w:val="007773FB"/>
    <w:rsid w:val="007777C8"/>
    <w:rsid w:val="00777AB1"/>
    <w:rsid w:val="0078060F"/>
    <w:rsid w:val="00780C4F"/>
    <w:rsid w:val="00793A2D"/>
    <w:rsid w:val="00796F3D"/>
    <w:rsid w:val="00797683"/>
    <w:rsid w:val="007A0401"/>
    <w:rsid w:val="007A0E4A"/>
    <w:rsid w:val="007A2302"/>
    <w:rsid w:val="007A40FC"/>
    <w:rsid w:val="007A4974"/>
    <w:rsid w:val="007A5408"/>
    <w:rsid w:val="007A6976"/>
    <w:rsid w:val="007B15B5"/>
    <w:rsid w:val="007B252E"/>
    <w:rsid w:val="007B5658"/>
    <w:rsid w:val="007B6D67"/>
    <w:rsid w:val="007C552A"/>
    <w:rsid w:val="007C63F4"/>
    <w:rsid w:val="007C79DA"/>
    <w:rsid w:val="007D4146"/>
    <w:rsid w:val="007D5E74"/>
    <w:rsid w:val="007D6589"/>
    <w:rsid w:val="007E0916"/>
    <w:rsid w:val="007E245E"/>
    <w:rsid w:val="007F12F1"/>
    <w:rsid w:val="007F3E40"/>
    <w:rsid w:val="007F439C"/>
    <w:rsid w:val="007F796C"/>
    <w:rsid w:val="008011B1"/>
    <w:rsid w:val="00805669"/>
    <w:rsid w:val="0081054B"/>
    <w:rsid w:val="00810BB1"/>
    <w:rsid w:val="00812F88"/>
    <w:rsid w:val="00814BFF"/>
    <w:rsid w:val="00816216"/>
    <w:rsid w:val="00820E36"/>
    <w:rsid w:val="008237D9"/>
    <w:rsid w:val="0082387B"/>
    <w:rsid w:val="008246CF"/>
    <w:rsid w:val="00824E24"/>
    <w:rsid w:val="0083119E"/>
    <w:rsid w:val="0083214E"/>
    <w:rsid w:val="008345B7"/>
    <w:rsid w:val="00834BE1"/>
    <w:rsid w:val="00835057"/>
    <w:rsid w:val="00841547"/>
    <w:rsid w:val="00843AE0"/>
    <w:rsid w:val="00850AC6"/>
    <w:rsid w:val="00852B23"/>
    <w:rsid w:val="00853C48"/>
    <w:rsid w:val="00855364"/>
    <w:rsid w:val="00856B71"/>
    <w:rsid w:val="008602D0"/>
    <w:rsid w:val="008607B6"/>
    <w:rsid w:val="00860F2E"/>
    <w:rsid w:val="0086628B"/>
    <w:rsid w:val="0086754C"/>
    <w:rsid w:val="0086760F"/>
    <w:rsid w:val="00871398"/>
    <w:rsid w:val="00871B34"/>
    <w:rsid w:val="00872164"/>
    <w:rsid w:val="00872A22"/>
    <w:rsid w:val="008751A2"/>
    <w:rsid w:val="00876063"/>
    <w:rsid w:val="008768E8"/>
    <w:rsid w:val="0088045B"/>
    <w:rsid w:val="00880DB2"/>
    <w:rsid w:val="00882822"/>
    <w:rsid w:val="00882AC7"/>
    <w:rsid w:val="00882DB4"/>
    <w:rsid w:val="008835AF"/>
    <w:rsid w:val="00883DD2"/>
    <w:rsid w:val="008854EB"/>
    <w:rsid w:val="00886085"/>
    <w:rsid w:val="008869D2"/>
    <w:rsid w:val="00893445"/>
    <w:rsid w:val="00893850"/>
    <w:rsid w:val="0089593C"/>
    <w:rsid w:val="008A1085"/>
    <w:rsid w:val="008A1DB8"/>
    <w:rsid w:val="008A2394"/>
    <w:rsid w:val="008A4F30"/>
    <w:rsid w:val="008A5D4F"/>
    <w:rsid w:val="008A798C"/>
    <w:rsid w:val="008A7BAF"/>
    <w:rsid w:val="008B0009"/>
    <w:rsid w:val="008B1AAA"/>
    <w:rsid w:val="008B4D84"/>
    <w:rsid w:val="008B5B69"/>
    <w:rsid w:val="008B63AF"/>
    <w:rsid w:val="008B7C78"/>
    <w:rsid w:val="008C0C7E"/>
    <w:rsid w:val="008C41E7"/>
    <w:rsid w:val="008C4B52"/>
    <w:rsid w:val="008C7B57"/>
    <w:rsid w:val="008D12AA"/>
    <w:rsid w:val="008D2710"/>
    <w:rsid w:val="008D5B77"/>
    <w:rsid w:val="008D7744"/>
    <w:rsid w:val="008E1263"/>
    <w:rsid w:val="008E34E5"/>
    <w:rsid w:val="008E41E0"/>
    <w:rsid w:val="008E4682"/>
    <w:rsid w:val="008F08EA"/>
    <w:rsid w:val="008F3AA4"/>
    <w:rsid w:val="008F68E9"/>
    <w:rsid w:val="00901641"/>
    <w:rsid w:val="0090382B"/>
    <w:rsid w:val="00904FFF"/>
    <w:rsid w:val="00906B23"/>
    <w:rsid w:val="00912B65"/>
    <w:rsid w:val="00917505"/>
    <w:rsid w:val="009201E6"/>
    <w:rsid w:val="00920DA4"/>
    <w:rsid w:val="009210E7"/>
    <w:rsid w:val="009222B0"/>
    <w:rsid w:val="00922331"/>
    <w:rsid w:val="00924977"/>
    <w:rsid w:val="009304ED"/>
    <w:rsid w:val="00932C81"/>
    <w:rsid w:val="00933295"/>
    <w:rsid w:val="00933306"/>
    <w:rsid w:val="00934462"/>
    <w:rsid w:val="0093656E"/>
    <w:rsid w:val="0093747B"/>
    <w:rsid w:val="00937BB4"/>
    <w:rsid w:val="00940F38"/>
    <w:rsid w:val="00943C0E"/>
    <w:rsid w:val="0095126E"/>
    <w:rsid w:val="0095222D"/>
    <w:rsid w:val="009529D5"/>
    <w:rsid w:val="009530F2"/>
    <w:rsid w:val="00953387"/>
    <w:rsid w:val="00954FA0"/>
    <w:rsid w:val="00961C28"/>
    <w:rsid w:val="009634E9"/>
    <w:rsid w:val="00972578"/>
    <w:rsid w:val="00972AFB"/>
    <w:rsid w:val="00975DF5"/>
    <w:rsid w:val="009818EB"/>
    <w:rsid w:val="009819B5"/>
    <w:rsid w:val="00982FB5"/>
    <w:rsid w:val="00986863"/>
    <w:rsid w:val="00990374"/>
    <w:rsid w:val="00990479"/>
    <w:rsid w:val="00993E90"/>
    <w:rsid w:val="009965DB"/>
    <w:rsid w:val="009965F4"/>
    <w:rsid w:val="00996D9E"/>
    <w:rsid w:val="00997116"/>
    <w:rsid w:val="009A0E56"/>
    <w:rsid w:val="009A20BB"/>
    <w:rsid w:val="009A2B13"/>
    <w:rsid w:val="009A2CAD"/>
    <w:rsid w:val="009A366E"/>
    <w:rsid w:val="009A7466"/>
    <w:rsid w:val="009B1091"/>
    <w:rsid w:val="009B1E2E"/>
    <w:rsid w:val="009B3109"/>
    <w:rsid w:val="009B4F9D"/>
    <w:rsid w:val="009B584B"/>
    <w:rsid w:val="009B6B91"/>
    <w:rsid w:val="009C0E4D"/>
    <w:rsid w:val="009C361D"/>
    <w:rsid w:val="009C36F7"/>
    <w:rsid w:val="009C5B9D"/>
    <w:rsid w:val="009C7B86"/>
    <w:rsid w:val="009D174A"/>
    <w:rsid w:val="009D1AFE"/>
    <w:rsid w:val="009D1EAB"/>
    <w:rsid w:val="009D3038"/>
    <w:rsid w:val="009D483D"/>
    <w:rsid w:val="009E0CF3"/>
    <w:rsid w:val="009E0FAA"/>
    <w:rsid w:val="009E5187"/>
    <w:rsid w:val="009E703E"/>
    <w:rsid w:val="009F10A0"/>
    <w:rsid w:val="009F2408"/>
    <w:rsid w:val="009F36FE"/>
    <w:rsid w:val="00A002FB"/>
    <w:rsid w:val="00A01429"/>
    <w:rsid w:val="00A03E87"/>
    <w:rsid w:val="00A0630D"/>
    <w:rsid w:val="00A07505"/>
    <w:rsid w:val="00A105B2"/>
    <w:rsid w:val="00A13D73"/>
    <w:rsid w:val="00A14F2B"/>
    <w:rsid w:val="00A20096"/>
    <w:rsid w:val="00A21BD7"/>
    <w:rsid w:val="00A2732A"/>
    <w:rsid w:val="00A321A2"/>
    <w:rsid w:val="00A34432"/>
    <w:rsid w:val="00A40736"/>
    <w:rsid w:val="00A40A26"/>
    <w:rsid w:val="00A41A47"/>
    <w:rsid w:val="00A42CA3"/>
    <w:rsid w:val="00A42FCA"/>
    <w:rsid w:val="00A44A50"/>
    <w:rsid w:val="00A507B6"/>
    <w:rsid w:val="00A5676A"/>
    <w:rsid w:val="00A56ABE"/>
    <w:rsid w:val="00A5762D"/>
    <w:rsid w:val="00A57F24"/>
    <w:rsid w:val="00A60359"/>
    <w:rsid w:val="00A61960"/>
    <w:rsid w:val="00A62042"/>
    <w:rsid w:val="00A620E6"/>
    <w:rsid w:val="00A662DB"/>
    <w:rsid w:val="00A703B7"/>
    <w:rsid w:val="00A70EDE"/>
    <w:rsid w:val="00A737AD"/>
    <w:rsid w:val="00A8320C"/>
    <w:rsid w:val="00A8396E"/>
    <w:rsid w:val="00A8572D"/>
    <w:rsid w:val="00A93DDC"/>
    <w:rsid w:val="00A95316"/>
    <w:rsid w:val="00AA19F7"/>
    <w:rsid w:val="00AB00E0"/>
    <w:rsid w:val="00AB2954"/>
    <w:rsid w:val="00AB299A"/>
    <w:rsid w:val="00AB2B9F"/>
    <w:rsid w:val="00AC4013"/>
    <w:rsid w:val="00AC58FA"/>
    <w:rsid w:val="00AC5F99"/>
    <w:rsid w:val="00AD07BE"/>
    <w:rsid w:val="00AD1572"/>
    <w:rsid w:val="00AD43E1"/>
    <w:rsid w:val="00AE0423"/>
    <w:rsid w:val="00AE1963"/>
    <w:rsid w:val="00AE5D3F"/>
    <w:rsid w:val="00AE68FC"/>
    <w:rsid w:val="00AF5238"/>
    <w:rsid w:val="00AF53B2"/>
    <w:rsid w:val="00AF6084"/>
    <w:rsid w:val="00AF6DC4"/>
    <w:rsid w:val="00AF7385"/>
    <w:rsid w:val="00B02225"/>
    <w:rsid w:val="00B06830"/>
    <w:rsid w:val="00B06A61"/>
    <w:rsid w:val="00B10A6E"/>
    <w:rsid w:val="00B10EF5"/>
    <w:rsid w:val="00B13974"/>
    <w:rsid w:val="00B233B9"/>
    <w:rsid w:val="00B30FD7"/>
    <w:rsid w:val="00B316A5"/>
    <w:rsid w:val="00B33B72"/>
    <w:rsid w:val="00B3506D"/>
    <w:rsid w:val="00B354BD"/>
    <w:rsid w:val="00B3725C"/>
    <w:rsid w:val="00B37A20"/>
    <w:rsid w:val="00B40832"/>
    <w:rsid w:val="00B40FA9"/>
    <w:rsid w:val="00B41C1B"/>
    <w:rsid w:val="00B447A4"/>
    <w:rsid w:val="00B46EEB"/>
    <w:rsid w:val="00B502FD"/>
    <w:rsid w:val="00B520FD"/>
    <w:rsid w:val="00B52409"/>
    <w:rsid w:val="00B533AC"/>
    <w:rsid w:val="00B5520A"/>
    <w:rsid w:val="00B56414"/>
    <w:rsid w:val="00B605DA"/>
    <w:rsid w:val="00B6691A"/>
    <w:rsid w:val="00B67478"/>
    <w:rsid w:val="00B71E48"/>
    <w:rsid w:val="00B7201A"/>
    <w:rsid w:val="00B72858"/>
    <w:rsid w:val="00B74A72"/>
    <w:rsid w:val="00B772C0"/>
    <w:rsid w:val="00B85891"/>
    <w:rsid w:val="00B86B40"/>
    <w:rsid w:val="00B87C3B"/>
    <w:rsid w:val="00B9011D"/>
    <w:rsid w:val="00BA3409"/>
    <w:rsid w:val="00BA716A"/>
    <w:rsid w:val="00BB0951"/>
    <w:rsid w:val="00BB1EFA"/>
    <w:rsid w:val="00BB4E07"/>
    <w:rsid w:val="00BB794B"/>
    <w:rsid w:val="00BC3703"/>
    <w:rsid w:val="00BC7421"/>
    <w:rsid w:val="00BC75E8"/>
    <w:rsid w:val="00BD1C03"/>
    <w:rsid w:val="00BD1D23"/>
    <w:rsid w:val="00BD3795"/>
    <w:rsid w:val="00BD3AE4"/>
    <w:rsid w:val="00BD3CAA"/>
    <w:rsid w:val="00BD5BAF"/>
    <w:rsid w:val="00BE20D6"/>
    <w:rsid w:val="00BE7034"/>
    <w:rsid w:val="00BF46E0"/>
    <w:rsid w:val="00C03C1E"/>
    <w:rsid w:val="00C04C72"/>
    <w:rsid w:val="00C06970"/>
    <w:rsid w:val="00C07862"/>
    <w:rsid w:val="00C10010"/>
    <w:rsid w:val="00C125F6"/>
    <w:rsid w:val="00C147E4"/>
    <w:rsid w:val="00C20199"/>
    <w:rsid w:val="00C2057E"/>
    <w:rsid w:val="00C2206B"/>
    <w:rsid w:val="00C43AB9"/>
    <w:rsid w:val="00C4582F"/>
    <w:rsid w:val="00C4729A"/>
    <w:rsid w:val="00C50916"/>
    <w:rsid w:val="00C5191F"/>
    <w:rsid w:val="00C5380C"/>
    <w:rsid w:val="00C61BF6"/>
    <w:rsid w:val="00C6214B"/>
    <w:rsid w:val="00C627A8"/>
    <w:rsid w:val="00C62D8C"/>
    <w:rsid w:val="00C647C6"/>
    <w:rsid w:val="00C66A3A"/>
    <w:rsid w:val="00C717BB"/>
    <w:rsid w:val="00C71E11"/>
    <w:rsid w:val="00C737EE"/>
    <w:rsid w:val="00C7474E"/>
    <w:rsid w:val="00C76B05"/>
    <w:rsid w:val="00C83044"/>
    <w:rsid w:val="00C917FA"/>
    <w:rsid w:val="00C9375C"/>
    <w:rsid w:val="00C95B42"/>
    <w:rsid w:val="00CA01B5"/>
    <w:rsid w:val="00CA090A"/>
    <w:rsid w:val="00CA132E"/>
    <w:rsid w:val="00CB251E"/>
    <w:rsid w:val="00CB5A25"/>
    <w:rsid w:val="00CB7A0C"/>
    <w:rsid w:val="00CC0544"/>
    <w:rsid w:val="00CC68BA"/>
    <w:rsid w:val="00CC754A"/>
    <w:rsid w:val="00CC7B6B"/>
    <w:rsid w:val="00CD43D8"/>
    <w:rsid w:val="00CD6C0B"/>
    <w:rsid w:val="00CD716B"/>
    <w:rsid w:val="00CD72B7"/>
    <w:rsid w:val="00CE3553"/>
    <w:rsid w:val="00CE3603"/>
    <w:rsid w:val="00CE758F"/>
    <w:rsid w:val="00CF3460"/>
    <w:rsid w:val="00CF3653"/>
    <w:rsid w:val="00CF7B12"/>
    <w:rsid w:val="00D00B08"/>
    <w:rsid w:val="00D00B0D"/>
    <w:rsid w:val="00D02A6B"/>
    <w:rsid w:val="00D073AB"/>
    <w:rsid w:val="00D07921"/>
    <w:rsid w:val="00D11BDD"/>
    <w:rsid w:val="00D12EC2"/>
    <w:rsid w:val="00D13155"/>
    <w:rsid w:val="00D27D83"/>
    <w:rsid w:val="00D27F38"/>
    <w:rsid w:val="00D309BC"/>
    <w:rsid w:val="00D31022"/>
    <w:rsid w:val="00D3540B"/>
    <w:rsid w:val="00D42582"/>
    <w:rsid w:val="00D43904"/>
    <w:rsid w:val="00D43951"/>
    <w:rsid w:val="00D4459D"/>
    <w:rsid w:val="00D453BF"/>
    <w:rsid w:val="00D453DA"/>
    <w:rsid w:val="00D47904"/>
    <w:rsid w:val="00D518BE"/>
    <w:rsid w:val="00D53346"/>
    <w:rsid w:val="00D541C8"/>
    <w:rsid w:val="00D5498E"/>
    <w:rsid w:val="00D55488"/>
    <w:rsid w:val="00D571B1"/>
    <w:rsid w:val="00D61706"/>
    <w:rsid w:val="00D64BF7"/>
    <w:rsid w:val="00D745C9"/>
    <w:rsid w:val="00D74815"/>
    <w:rsid w:val="00D74DEA"/>
    <w:rsid w:val="00D764E7"/>
    <w:rsid w:val="00D76806"/>
    <w:rsid w:val="00D76BB5"/>
    <w:rsid w:val="00D84475"/>
    <w:rsid w:val="00D85D3E"/>
    <w:rsid w:val="00D85D7E"/>
    <w:rsid w:val="00D92B5E"/>
    <w:rsid w:val="00D9608D"/>
    <w:rsid w:val="00DA2A08"/>
    <w:rsid w:val="00DA6DED"/>
    <w:rsid w:val="00DC12F1"/>
    <w:rsid w:val="00DC183C"/>
    <w:rsid w:val="00DC4943"/>
    <w:rsid w:val="00DC5724"/>
    <w:rsid w:val="00DC6173"/>
    <w:rsid w:val="00DD1B7E"/>
    <w:rsid w:val="00DD3124"/>
    <w:rsid w:val="00DD5757"/>
    <w:rsid w:val="00DE76D3"/>
    <w:rsid w:val="00DE76D5"/>
    <w:rsid w:val="00DE792A"/>
    <w:rsid w:val="00DE7AD3"/>
    <w:rsid w:val="00DF00D8"/>
    <w:rsid w:val="00DF18AB"/>
    <w:rsid w:val="00DF4900"/>
    <w:rsid w:val="00DF660C"/>
    <w:rsid w:val="00E004DD"/>
    <w:rsid w:val="00E015C8"/>
    <w:rsid w:val="00E02749"/>
    <w:rsid w:val="00E03055"/>
    <w:rsid w:val="00E04DC1"/>
    <w:rsid w:val="00E06FEE"/>
    <w:rsid w:val="00E105E8"/>
    <w:rsid w:val="00E130E8"/>
    <w:rsid w:val="00E157B9"/>
    <w:rsid w:val="00E21077"/>
    <w:rsid w:val="00E24D41"/>
    <w:rsid w:val="00E30FE4"/>
    <w:rsid w:val="00E31782"/>
    <w:rsid w:val="00E32A61"/>
    <w:rsid w:val="00E344D0"/>
    <w:rsid w:val="00E366CF"/>
    <w:rsid w:val="00E37E9E"/>
    <w:rsid w:val="00E41323"/>
    <w:rsid w:val="00E418CD"/>
    <w:rsid w:val="00E430B6"/>
    <w:rsid w:val="00E443A4"/>
    <w:rsid w:val="00E522FC"/>
    <w:rsid w:val="00E54729"/>
    <w:rsid w:val="00E564CF"/>
    <w:rsid w:val="00E61318"/>
    <w:rsid w:val="00E61C5E"/>
    <w:rsid w:val="00E62ADA"/>
    <w:rsid w:val="00E664F7"/>
    <w:rsid w:val="00E6658D"/>
    <w:rsid w:val="00E701F6"/>
    <w:rsid w:val="00E70CE2"/>
    <w:rsid w:val="00E7116B"/>
    <w:rsid w:val="00E71978"/>
    <w:rsid w:val="00E72BA5"/>
    <w:rsid w:val="00E735D3"/>
    <w:rsid w:val="00E74ECD"/>
    <w:rsid w:val="00E82DBF"/>
    <w:rsid w:val="00E8342B"/>
    <w:rsid w:val="00E84393"/>
    <w:rsid w:val="00E86022"/>
    <w:rsid w:val="00E9003F"/>
    <w:rsid w:val="00E902CD"/>
    <w:rsid w:val="00E904C6"/>
    <w:rsid w:val="00E919A3"/>
    <w:rsid w:val="00E940EB"/>
    <w:rsid w:val="00E96274"/>
    <w:rsid w:val="00EA1455"/>
    <w:rsid w:val="00EB06D3"/>
    <w:rsid w:val="00EC2E41"/>
    <w:rsid w:val="00ED31DE"/>
    <w:rsid w:val="00ED3CDC"/>
    <w:rsid w:val="00ED436A"/>
    <w:rsid w:val="00ED5B0B"/>
    <w:rsid w:val="00EE2B40"/>
    <w:rsid w:val="00EE339E"/>
    <w:rsid w:val="00EE7D3F"/>
    <w:rsid w:val="00EF1201"/>
    <w:rsid w:val="00EF271D"/>
    <w:rsid w:val="00EF3776"/>
    <w:rsid w:val="00F05025"/>
    <w:rsid w:val="00F07733"/>
    <w:rsid w:val="00F107A8"/>
    <w:rsid w:val="00F10EE9"/>
    <w:rsid w:val="00F119F1"/>
    <w:rsid w:val="00F12D6A"/>
    <w:rsid w:val="00F13AA7"/>
    <w:rsid w:val="00F15BF4"/>
    <w:rsid w:val="00F204EE"/>
    <w:rsid w:val="00F239B9"/>
    <w:rsid w:val="00F25615"/>
    <w:rsid w:val="00F265BA"/>
    <w:rsid w:val="00F3136B"/>
    <w:rsid w:val="00F32084"/>
    <w:rsid w:val="00F36899"/>
    <w:rsid w:val="00F368E0"/>
    <w:rsid w:val="00F36B52"/>
    <w:rsid w:val="00F36D9A"/>
    <w:rsid w:val="00F40B00"/>
    <w:rsid w:val="00F4524C"/>
    <w:rsid w:val="00F53AB6"/>
    <w:rsid w:val="00F56488"/>
    <w:rsid w:val="00F564A6"/>
    <w:rsid w:val="00F62936"/>
    <w:rsid w:val="00F62E29"/>
    <w:rsid w:val="00F64670"/>
    <w:rsid w:val="00F674B9"/>
    <w:rsid w:val="00F70A86"/>
    <w:rsid w:val="00F7209C"/>
    <w:rsid w:val="00F72C06"/>
    <w:rsid w:val="00F73286"/>
    <w:rsid w:val="00F76E5D"/>
    <w:rsid w:val="00F803F3"/>
    <w:rsid w:val="00F80C96"/>
    <w:rsid w:val="00F834EB"/>
    <w:rsid w:val="00F8416A"/>
    <w:rsid w:val="00F8622C"/>
    <w:rsid w:val="00F866D0"/>
    <w:rsid w:val="00F8765F"/>
    <w:rsid w:val="00F90A86"/>
    <w:rsid w:val="00F9295A"/>
    <w:rsid w:val="00F95381"/>
    <w:rsid w:val="00FA23A6"/>
    <w:rsid w:val="00FA4DCA"/>
    <w:rsid w:val="00FA62FF"/>
    <w:rsid w:val="00FB345D"/>
    <w:rsid w:val="00FC0068"/>
    <w:rsid w:val="00FC45E6"/>
    <w:rsid w:val="00FC7638"/>
    <w:rsid w:val="00FD107B"/>
    <w:rsid w:val="00FD41EA"/>
    <w:rsid w:val="00FD4661"/>
    <w:rsid w:val="00FD7CD5"/>
    <w:rsid w:val="00FE5F1B"/>
    <w:rsid w:val="00FE6F62"/>
    <w:rsid w:val="00FF3D45"/>
    <w:rsid w:val="00FF4284"/>
    <w:rsid w:val="00FF4C1F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43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B1"/>
    <w:pPr>
      <w:overflowPunct w:val="0"/>
      <w:autoSpaceDE w:val="0"/>
      <w:autoSpaceDN w:val="0"/>
      <w:adjustRightInd w:val="0"/>
      <w:spacing w:line="480" w:lineRule="auto"/>
      <w:ind w:firstLine="72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10BB1"/>
    <w:pPr>
      <w:keepNext/>
      <w:spacing w:before="240"/>
      <w:ind w:firstLine="0"/>
      <w:jc w:val="center"/>
      <w:outlineLvl w:val="0"/>
    </w:pPr>
    <w:rPr>
      <w:rFonts w:eastAsiaTheme="majorEastAsia" w:cstheme="majorBidi"/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10BB1"/>
    <w:pPr>
      <w:keepNext/>
      <w:spacing w:before="240"/>
      <w:ind w:firstLine="0"/>
      <w:jc w:val="center"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qFormat/>
    <w:rsid w:val="00810BB1"/>
    <w:pPr>
      <w:keepNext/>
      <w:spacing w:before="240"/>
      <w:ind w:firstLine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qFormat/>
    <w:rsid w:val="00810BB1"/>
    <w:pPr>
      <w:keepNext/>
      <w:spacing w:before="240"/>
      <w:ind w:firstLine="0"/>
      <w:outlineLvl w:val="3"/>
    </w:pPr>
    <w:rPr>
      <w:rFonts w:ascii="Times" w:eastAsiaTheme="majorEastAsia" w:hAnsi="Times" w:cstheme="majorBidi"/>
    </w:rPr>
  </w:style>
  <w:style w:type="paragraph" w:styleId="Heading6">
    <w:name w:val="heading 6"/>
    <w:basedOn w:val="Normal"/>
    <w:link w:val="Heading6Char"/>
    <w:qFormat/>
    <w:rsid w:val="00810BB1"/>
    <w:pPr>
      <w:ind w:left="630" w:hanging="360"/>
      <w:outlineLvl w:val="5"/>
    </w:pPr>
  </w:style>
  <w:style w:type="paragraph" w:styleId="Heading7">
    <w:name w:val="heading 7"/>
    <w:basedOn w:val="Normal"/>
    <w:link w:val="Heading7Char"/>
    <w:qFormat/>
    <w:rsid w:val="00810BB1"/>
    <w:pPr>
      <w:ind w:left="990" w:hanging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0BB1"/>
    <w:pPr>
      <w:spacing w:before="60" w:after="60"/>
      <w:ind w:left="547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2731FD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810BB1"/>
    <w:pPr>
      <w:spacing w:after="200" w:line="240" w:lineRule="auto"/>
    </w:pPr>
    <w:rPr>
      <w:sz w:val="20"/>
    </w:rPr>
  </w:style>
  <w:style w:type="paragraph" w:styleId="Bibliography">
    <w:name w:val="Bibliography"/>
    <w:basedOn w:val="Normal"/>
    <w:rsid w:val="005B630D"/>
    <w:pPr>
      <w:overflowPunct/>
      <w:autoSpaceDE/>
      <w:autoSpaceDN/>
      <w:adjustRightInd/>
      <w:spacing w:after="240" w:line="240" w:lineRule="auto"/>
      <w:ind w:left="504" w:hanging="504"/>
      <w:textAlignment w:val="auto"/>
    </w:pPr>
  </w:style>
  <w:style w:type="paragraph" w:customStyle="1" w:styleId="BIBLIOGRAPHYHEADING">
    <w:name w:val="BIBLIOGRAPHY HEADING"/>
    <w:basedOn w:val="Normal"/>
    <w:next w:val="Bibliography"/>
    <w:rsid w:val="001A37D0"/>
    <w:pPr>
      <w:tabs>
        <w:tab w:val="right" w:leader="dot" w:pos="8630"/>
      </w:tabs>
      <w:spacing w:before="1440" w:line="240" w:lineRule="auto"/>
      <w:jc w:val="center"/>
    </w:pPr>
    <w:rPr>
      <w:caps/>
    </w:rPr>
  </w:style>
  <w:style w:type="paragraph" w:styleId="BlockText">
    <w:name w:val="Block Text"/>
    <w:aliases w:val="_Blk Indented"/>
    <w:basedOn w:val="NormalIndent"/>
    <w:next w:val="NormalIndent"/>
    <w:rsid w:val="006258E0"/>
    <w:pPr>
      <w:spacing w:after="240" w:line="240" w:lineRule="auto"/>
      <w:ind w:left="504" w:firstLine="504"/>
    </w:pPr>
  </w:style>
  <w:style w:type="paragraph" w:styleId="Header">
    <w:name w:val="header"/>
    <w:basedOn w:val="Normal"/>
    <w:rsid w:val="002731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09BC"/>
    <w:rPr>
      <w:rFonts w:ascii="Times New Roman" w:hAnsi="Times New Roman"/>
      <w:sz w:val="24"/>
    </w:rPr>
  </w:style>
  <w:style w:type="paragraph" w:customStyle="1" w:styleId="Footnoteseparator">
    <w:name w:val="Footnote separator"/>
    <w:basedOn w:val="Normal"/>
    <w:rsid w:val="005364E6"/>
    <w:pPr>
      <w:spacing w:before="240"/>
    </w:pPr>
  </w:style>
  <w:style w:type="paragraph" w:customStyle="1" w:styleId="StyleAllcapsCenteredBefore72ptAfter24ptLinespaci">
    <w:name w:val="Style All caps Centered Before:  72 pt After:  24 pt Line spaci..."/>
    <w:basedOn w:val="Normal"/>
    <w:rsid w:val="00EF3776"/>
    <w:pPr>
      <w:spacing w:before="1320" w:after="240" w:line="240" w:lineRule="auto"/>
      <w:jc w:val="center"/>
    </w:pPr>
    <w:rPr>
      <w:caps/>
    </w:rPr>
  </w:style>
  <w:style w:type="paragraph" w:styleId="Footer">
    <w:name w:val="footer"/>
    <w:basedOn w:val="Normal"/>
    <w:rsid w:val="000A359F"/>
    <w:pPr>
      <w:tabs>
        <w:tab w:val="center" w:pos="4320"/>
        <w:tab w:val="right" w:pos="8640"/>
      </w:tabs>
    </w:pPr>
  </w:style>
  <w:style w:type="paragraph" w:customStyle="1" w:styleId="ThesisTitle">
    <w:name w:val="Thesis Title"/>
    <w:basedOn w:val="Normal"/>
    <w:rsid w:val="0078060F"/>
    <w:pPr>
      <w:spacing w:before="1440" w:after="480" w:line="240" w:lineRule="auto"/>
      <w:jc w:val="center"/>
    </w:pPr>
    <w:rPr>
      <w:caps/>
    </w:rPr>
  </w:style>
  <w:style w:type="paragraph" w:customStyle="1" w:styleId="TitlePageParagraph">
    <w:name w:val="TitlePageParagraph"/>
    <w:basedOn w:val="Normal"/>
    <w:rsid w:val="000A359F"/>
    <w:pPr>
      <w:spacing w:before="240" w:line="240" w:lineRule="auto"/>
      <w:jc w:val="center"/>
    </w:pPr>
  </w:style>
  <w:style w:type="paragraph" w:styleId="NormalIndent">
    <w:name w:val="Normal Indent"/>
    <w:basedOn w:val="Normal"/>
    <w:link w:val="NormalIndentChar"/>
    <w:rsid w:val="005671A4"/>
    <w:pPr>
      <w:ind w:firstLine="1008"/>
    </w:pPr>
  </w:style>
  <w:style w:type="paragraph" w:customStyle="1" w:styleId="firstlevelsubhead">
    <w:name w:val="#first level subhead"/>
    <w:basedOn w:val="Heading2"/>
    <w:next w:val="NormalIndent"/>
    <w:qFormat/>
    <w:rsid w:val="005671A4"/>
    <w:pPr>
      <w:spacing w:after="240" w:line="240" w:lineRule="auto"/>
    </w:pPr>
    <w:rPr>
      <w:i/>
    </w:rPr>
  </w:style>
  <w:style w:type="paragraph" w:customStyle="1" w:styleId="secondlevelsubhead">
    <w:name w:val="#second level subhead"/>
    <w:basedOn w:val="Heading3"/>
    <w:next w:val="NormalIndent"/>
    <w:qFormat/>
    <w:rsid w:val="005671A4"/>
    <w:pPr>
      <w:spacing w:after="240" w:line="240" w:lineRule="auto"/>
    </w:pPr>
  </w:style>
  <w:style w:type="paragraph" w:customStyle="1" w:styleId="TITLESingleline">
    <w:name w:val="TITLE_Single line"/>
    <w:basedOn w:val="Normal"/>
    <w:next w:val="TitlePageParagraph"/>
    <w:rsid w:val="009A2B13"/>
    <w:pPr>
      <w:spacing w:before="1320"/>
      <w:jc w:val="center"/>
    </w:pPr>
    <w:rPr>
      <w:caps/>
    </w:rPr>
  </w:style>
  <w:style w:type="paragraph" w:customStyle="1" w:styleId="thirdlevelsubhead">
    <w:name w:val="#third level subhead"/>
    <w:basedOn w:val="NormalIndent"/>
    <w:next w:val="BodyTextIndent"/>
    <w:link w:val="thirdlevelsubheadChar"/>
    <w:rsid w:val="00EF271D"/>
    <w:pPr>
      <w:spacing w:before="240"/>
    </w:pPr>
    <w:rPr>
      <w:b/>
    </w:rPr>
  </w:style>
  <w:style w:type="paragraph" w:customStyle="1" w:styleId="TITLEPAGE">
    <w:name w:val="TITLE PAGE"/>
    <w:basedOn w:val="Normal"/>
    <w:next w:val="TitlePageParagraph"/>
    <w:rsid w:val="009A2B13"/>
    <w:pPr>
      <w:jc w:val="center"/>
    </w:pPr>
  </w:style>
  <w:style w:type="character" w:customStyle="1" w:styleId="NormalIndentChar">
    <w:name w:val="Normal Indent Char"/>
    <w:basedOn w:val="DefaultParagraphFont"/>
    <w:link w:val="NormalIndent"/>
    <w:rsid w:val="005671A4"/>
    <w:rPr>
      <w:sz w:val="24"/>
      <w:szCs w:val="24"/>
    </w:rPr>
  </w:style>
  <w:style w:type="character" w:customStyle="1" w:styleId="thirdlevelsubheadChar">
    <w:name w:val="#third level subhead Char"/>
    <w:basedOn w:val="NormalIndentChar"/>
    <w:link w:val="thirdlevelsubhead"/>
    <w:rsid w:val="00EF271D"/>
    <w:rPr>
      <w:b/>
      <w:sz w:val="24"/>
      <w:szCs w:val="24"/>
    </w:rPr>
  </w:style>
  <w:style w:type="paragraph" w:customStyle="1" w:styleId="TOC1SWBTS">
    <w:name w:val="TOC1SWBTS"/>
    <w:basedOn w:val="Normal"/>
    <w:rsid w:val="00F53AB6"/>
    <w:pPr>
      <w:tabs>
        <w:tab w:val="left" w:pos="840"/>
        <w:tab w:val="right" w:leader="dot" w:pos="8640"/>
      </w:tabs>
      <w:spacing w:before="240" w:line="240" w:lineRule="auto"/>
      <w:ind w:left="835" w:hanging="331"/>
    </w:pPr>
    <w:rPr>
      <w:caps/>
      <w:noProof/>
    </w:rPr>
  </w:style>
  <w:style w:type="character" w:styleId="Emphasis">
    <w:name w:val="Emphasis"/>
    <w:aliases w:val="=Emphasis"/>
    <w:basedOn w:val="DefaultParagraphFont"/>
    <w:uiPriority w:val="20"/>
    <w:qFormat/>
    <w:rsid w:val="00F53AB6"/>
    <w:rPr>
      <w:i/>
      <w:iCs/>
    </w:rPr>
  </w:style>
  <w:style w:type="character" w:styleId="Hyperlink">
    <w:name w:val="Hyperlink"/>
    <w:basedOn w:val="DefaultParagraphFont"/>
    <w:uiPriority w:val="99"/>
    <w:rsid w:val="00137919"/>
    <w:rPr>
      <w:rFonts w:ascii="Times New Roman" w:hAnsi="Times New Roman"/>
      <w:color w:val="000000"/>
      <w:sz w:val="24"/>
      <w:u w:val="none"/>
    </w:rPr>
  </w:style>
  <w:style w:type="paragraph" w:customStyle="1" w:styleId="TOC2SWBTS">
    <w:name w:val="TOC2SWBTS"/>
    <w:basedOn w:val="Normal"/>
    <w:rsid w:val="00F53AB6"/>
    <w:pPr>
      <w:tabs>
        <w:tab w:val="right" w:leader="dot" w:pos="8640"/>
      </w:tabs>
      <w:spacing w:before="240" w:line="240" w:lineRule="auto"/>
      <w:ind w:left="1512" w:hanging="504"/>
    </w:pPr>
  </w:style>
  <w:style w:type="paragraph" w:customStyle="1" w:styleId="StyleStyleAllcapsCenteredBefore72ptAfter24ptLinespa">
    <w:name w:val="Style Style All caps Centered Before:  72 pt After:  24 pt Line spa..."/>
    <w:basedOn w:val="StyleAllcapsCenteredBefore72ptAfter24ptLinespaci"/>
    <w:next w:val="TITLESECONDLINE"/>
    <w:rsid w:val="009201E6"/>
    <w:pPr>
      <w:spacing w:before="840"/>
      <w:contextualSpacing/>
    </w:pPr>
  </w:style>
  <w:style w:type="paragraph" w:customStyle="1" w:styleId="NormalindentedParagraph">
    <w:name w:val="Normal (indented) Paragraph"/>
    <w:basedOn w:val="Normal"/>
    <w:rsid w:val="00BB4E07"/>
    <w:pPr>
      <w:ind w:firstLine="1008"/>
    </w:pPr>
  </w:style>
  <w:style w:type="paragraph" w:customStyle="1" w:styleId="DateonTitlePage">
    <w:name w:val="Date on Title Page"/>
    <w:basedOn w:val="TitlePageParagraph"/>
    <w:rsid w:val="009201E6"/>
    <w:pPr>
      <w:spacing w:before="720"/>
    </w:pPr>
  </w:style>
  <w:style w:type="paragraph" w:customStyle="1" w:styleId="TITLESECONDLINE">
    <w:name w:val="TITLE SECOND LINE"/>
    <w:basedOn w:val="StyleStyleAllcapsCenteredBefore72ptAfter24ptLinespa"/>
    <w:rsid w:val="009201E6"/>
    <w:pPr>
      <w:spacing w:before="0"/>
    </w:pPr>
  </w:style>
  <w:style w:type="paragraph" w:customStyle="1" w:styleId="StyleStyleStyleAllcapsCenteredBefore72ptAfter24ptLi">
    <w:name w:val="Style Style Style All caps Centered Before:  72 pt After:  24 pt Li..."/>
    <w:basedOn w:val="StyleStyleAllcapsCenteredBefore72ptAfter24ptLinespa"/>
    <w:rsid w:val="00647432"/>
    <w:pPr>
      <w:spacing w:before="900"/>
    </w:pPr>
  </w:style>
  <w:style w:type="paragraph" w:customStyle="1" w:styleId="StyleStyleAllcapsCenteredBefore72ptAfter24ptLinespa1">
    <w:name w:val="Style Style All caps Centered Before:  72 pt After:  24 pt Line spa...1"/>
    <w:basedOn w:val="StyleAllcapsCenteredBefore72ptAfter24ptLinespaci"/>
    <w:next w:val="Normal"/>
    <w:rsid w:val="00850AC6"/>
    <w:pPr>
      <w:spacing w:after="480"/>
    </w:pPr>
  </w:style>
  <w:style w:type="paragraph" w:customStyle="1" w:styleId="TITLEPAGEAllcapsCenteredBefore72ptAfter24ptLi">
    <w:name w:val="TITLE PAGE All caps Centered Before:  72 pt After:  24 pt Li..."/>
    <w:basedOn w:val="Normal"/>
    <w:next w:val="TITLEPAGE"/>
    <w:rsid w:val="00EF3776"/>
    <w:pPr>
      <w:spacing w:before="900" w:after="240"/>
      <w:contextualSpacing/>
      <w:jc w:val="center"/>
    </w:pPr>
    <w:rPr>
      <w:caps/>
    </w:rPr>
  </w:style>
  <w:style w:type="paragraph" w:customStyle="1" w:styleId="StyleStyleAllcapsCenteredBefore72ptAfter24ptLinespa2">
    <w:name w:val="Style Style All caps Centered Before:  72 pt After:  24 pt Line spa...2"/>
    <w:basedOn w:val="StyleAllcapsCenteredBefore72ptAfter24ptLinespaci"/>
    <w:next w:val="NormalIndent"/>
    <w:rsid w:val="00DF4900"/>
    <w:pPr>
      <w:spacing w:before="1440" w:after="480"/>
    </w:pPr>
  </w:style>
  <w:style w:type="paragraph" w:customStyle="1" w:styleId="StyleBodyTextIndentLeft0">
    <w:name w:val="Style Body Text Indent + Left:  0&quot;"/>
    <w:basedOn w:val="Normal"/>
    <w:rsid w:val="006C6AC7"/>
    <w:pPr>
      <w:ind w:firstLine="1008"/>
    </w:pPr>
  </w:style>
  <w:style w:type="paragraph" w:styleId="BodyTextIndent2">
    <w:name w:val="Body Text Indent 2"/>
    <w:aliases w:val="_Body Text Indent 2"/>
    <w:basedOn w:val="BlockText"/>
    <w:next w:val="NormalIndent"/>
    <w:link w:val="BodyTextIndent2Char"/>
    <w:rsid w:val="00EE339E"/>
  </w:style>
  <w:style w:type="character" w:customStyle="1" w:styleId="BodyTextIndent2Char">
    <w:name w:val="Body Text Indent 2 Char"/>
    <w:aliases w:val="_Body Text Indent 2 Char"/>
    <w:basedOn w:val="DefaultParagraphFont"/>
    <w:link w:val="BodyTextIndent2"/>
    <w:rsid w:val="00EE339E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D436A"/>
    <w:pPr>
      <w:ind w:firstLine="1008"/>
    </w:pPr>
  </w:style>
  <w:style w:type="character" w:customStyle="1" w:styleId="BodyTextIndentChar">
    <w:name w:val="Body Text Indent Char"/>
    <w:basedOn w:val="DefaultParagraphFont"/>
    <w:link w:val="BodyTextIndent"/>
    <w:rsid w:val="00ED436A"/>
    <w:rPr>
      <w:sz w:val="24"/>
      <w:szCs w:val="24"/>
    </w:rPr>
  </w:style>
  <w:style w:type="paragraph" w:customStyle="1" w:styleId="Blkqunoindent">
    <w:name w:val="_Blk qu no indent"/>
    <w:basedOn w:val="BodyTextIndent2"/>
    <w:qFormat/>
    <w:rsid w:val="006258E0"/>
    <w:pPr>
      <w:ind w:firstLine="0"/>
    </w:pPr>
  </w:style>
  <w:style w:type="paragraph" w:customStyle="1" w:styleId="StyleTITLEPAGEAllcapsCenteredBefore72ptAfter24ptLi">
    <w:name w:val="Style TITLE PAGE All caps Centered Before:  72 pt After:  24 pt Li...."/>
    <w:basedOn w:val="TITLEPAGEAllcapsCenteredBefore72ptAfter24ptLi"/>
    <w:next w:val="Normal"/>
    <w:rsid w:val="00BB4E07"/>
    <w:pPr>
      <w:spacing w:before="1440" w:after="480" w:line="240" w:lineRule="auto"/>
    </w:pPr>
  </w:style>
  <w:style w:type="paragraph" w:customStyle="1" w:styleId="TOC3SWBTS">
    <w:name w:val="TOC3SWBTS"/>
    <w:basedOn w:val="Normal"/>
    <w:rsid w:val="00F53AB6"/>
    <w:pPr>
      <w:tabs>
        <w:tab w:val="right" w:leader="dot" w:pos="8640"/>
      </w:tabs>
      <w:spacing w:before="240" w:line="240" w:lineRule="auto"/>
      <w:ind w:left="2016" w:hanging="5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2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0BB1"/>
    <w:rPr>
      <w:rFonts w:eastAsiaTheme="majorEastAsia" w:cstheme="majorBidi"/>
      <w:b/>
      <w:kern w:val="28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39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3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39C"/>
    <w:rPr>
      <w:b/>
      <w:bCs/>
    </w:rPr>
  </w:style>
  <w:style w:type="paragraph" w:customStyle="1" w:styleId="Compact">
    <w:name w:val="Compact"/>
    <w:basedOn w:val="Normal"/>
    <w:qFormat/>
    <w:rsid w:val="00810BB1"/>
    <w:pPr>
      <w:spacing w:before="36" w:after="36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810BB1"/>
    <w:pPr>
      <w:spacing w:after="100" w:afterAutospacing="1" w:line="240" w:lineRule="auto"/>
      <w:ind w:left="720" w:firstLine="0"/>
    </w:pPr>
    <w:rPr>
      <w:rFonts w:eastAsiaTheme="majorEastAsia" w:cstheme="majorBidi"/>
      <w:bCs/>
      <w:szCs w:val="24"/>
    </w:rPr>
  </w:style>
  <w:style w:type="paragraph" w:customStyle="1" w:styleId="BookReview">
    <w:name w:val="Book Review"/>
    <w:basedOn w:val="Normal"/>
    <w:next w:val="Normal"/>
    <w:qFormat/>
    <w:rsid w:val="00810BB1"/>
    <w:pPr>
      <w:ind w:firstLine="0"/>
    </w:pPr>
  </w:style>
  <w:style w:type="paragraph" w:customStyle="1" w:styleId="TitlePageTitleCaps">
    <w:name w:val="Title Page Title Caps"/>
    <w:basedOn w:val="Normal"/>
    <w:link w:val="TitlePageTitleCapsChar"/>
    <w:qFormat/>
    <w:rsid w:val="00810BB1"/>
    <w:pPr>
      <w:ind w:firstLine="0"/>
      <w:jc w:val="center"/>
    </w:pPr>
  </w:style>
  <w:style w:type="character" w:customStyle="1" w:styleId="TitlePageTitleCapsChar">
    <w:name w:val="Title Page Title Caps Char"/>
    <w:basedOn w:val="DefaultParagraphFont"/>
    <w:link w:val="TitlePageTitleCaps"/>
    <w:rsid w:val="00810BB1"/>
    <w:rPr>
      <w:sz w:val="24"/>
    </w:rPr>
  </w:style>
  <w:style w:type="paragraph" w:customStyle="1" w:styleId="WorksCitedentry">
    <w:name w:val="Works Cited entry"/>
    <w:basedOn w:val="Normal"/>
    <w:qFormat/>
    <w:rsid w:val="00810BB1"/>
    <w:pPr>
      <w:spacing w:after="240" w:line="240" w:lineRule="auto"/>
      <w:ind w:left="720" w:hanging="720"/>
    </w:pPr>
    <w:rPr>
      <w:szCs w:val="24"/>
    </w:rPr>
  </w:style>
  <w:style w:type="character" w:customStyle="1" w:styleId="Heading2Char">
    <w:name w:val="Heading 2 Char"/>
    <w:basedOn w:val="DefaultParagraphFont"/>
    <w:link w:val="Heading2"/>
    <w:rsid w:val="00810BB1"/>
    <w:rPr>
      <w:rFonts w:eastAsiaTheme="majorEastAsia" w:cstheme="majorBidi"/>
      <w:sz w:val="24"/>
    </w:rPr>
  </w:style>
  <w:style w:type="character" w:customStyle="1" w:styleId="Heading3Char">
    <w:name w:val="Heading 3 Char"/>
    <w:basedOn w:val="DefaultParagraphFont"/>
    <w:link w:val="Heading3"/>
    <w:rsid w:val="00810BB1"/>
    <w:rPr>
      <w:rFonts w:eastAsiaTheme="majorEastAsia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rsid w:val="00810BB1"/>
    <w:rPr>
      <w:rFonts w:ascii="Times" w:eastAsiaTheme="majorEastAsia" w:hAnsi="Times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810BB1"/>
    <w:rPr>
      <w:sz w:val="24"/>
    </w:rPr>
  </w:style>
  <w:style w:type="character" w:customStyle="1" w:styleId="Heading7Char">
    <w:name w:val="Heading 7 Char"/>
    <w:basedOn w:val="DefaultParagraphFont"/>
    <w:link w:val="Heading7"/>
    <w:rsid w:val="00810BB1"/>
    <w:rPr>
      <w:sz w:val="24"/>
    </w:rPr>
  </w:style>
  <w:style w:type="character" w:customStyle="1" w:styleId="Heading8Char">
    <w:name w:val="Heading 8 Char"/>
    <w:basedOn w:val="DefaultParagraphFont"/>
    <w:link w:val="Heading8"/>
    <w:rsid w:val="00810BB1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810BB1"/>
  </w:style>
  <w:style w:type="paragraph" w:styleId="Title">
    <w:name w:val="Title"/>
    <w:basedOn w:val="Normal"/>
    <w:next w:val="Normal"/>
    <w:link w:val="TitleChar"/>
    <w:uiPriority w:val="10"/>
    <w:qFormat/>
    <w:rsid w:val="00810B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0BB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810BB1"/>
    <w:pPr>
      <w:numPr>
        <w:ilvl w:val="1"/>
      </w:numPr>
      <w:spacing w:before="0" w:after="0"/>
      <w:ind w:firstLine="720"/>
      <w:jc w:val="left"/>
      <w:outlineLvl w:val="9"/>
    </w:pPr>
    <w:rPr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B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B1"/>
    <w:pPr>
      <w:overflowPunct w:val="0"/>
      <w:autoSpaceDE w:val="0"/>
      <w:autoSpaceDN w:val="0"/>
      <w:adjustRightInd w:val="0"/>
      <w:spacing w:line="480" w:lineRule="auto"/>
      <w:ind w:firstLine="72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10BB1"/>
    <w:pPr>
      <w:keepNext/>
      <w:spacing w:before="240"/>
      <w:ind w:firstLine="0"/>
      <w:jc w:val="center"/>
      <w:outlineLvl w:val="0"/>
    </w:pPr>
    <w:rPr>
      <w:rFonts w:eastAsiaTheme="majorEastAsia" w:cstheme="majorBidi"/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10BB1"/>
    <w:pPr>
      <w:keepNext/>
      <w:spacing w:before="240"/>
      <w:ind w:firstLine="0"/>
      <w:jc w:val="center"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qFormat/>
    <w:rsid w:val="00810BB1"/>
    <w:pPr>
      <w:keepNext/>
      <w:spacing w:before="240"/>
      <w:ind w:firstLine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qFormat/>
    <w:rsid w:val="00810BB1"/>
    <w:pPr>
      <w:keepNext/>
      <w:spacing w:before="240"/>
      <w:ind w:firstLine="0"/>
      <w:outlineLvl w:val="3"/>
    </w:pPr>
    <w:rPr>
      <w:rFonts w:ascii="Times" w:eastAsiaTheme="majorEastAsia" w:hAnsi="Times" w:cstheme="majorBidi"/>
    </w:rPr>
  </w:style>
  <w:style w:type="paragraph" w:styleId="Heading6">
    <w:name w:val="heading 6"/>
    <w:basedOn w:val="Normal"/>
    <w:link w:val="Heading6Char"/>
    <w:qFormat/>
    <w:rsid w:val="00810BB1"/>
    <w:pPr>
      <w:ind w:left="630" w:hanging="360"/>
      <w:outlineLvl w:val="5"/>
    </w:pPr>
  </w:style>
  <w:style w:type="paragraph" w:styleId="Heading7">
    <w:name w:val="heading 7"/>
    <w:basedOn w:val="Normal"/>
    <w:link w:val="Heading7Char"/>
    <w:qFormat/>
    <w:rsid w:val="00810BB1"/>
    <w:pPr>
      <w:ind w:left="990" w:hanging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0BB1"/>
    <w:pPr>
      <w:spacing w:before="60" w:after="60"/>
      <w:ind w:left="547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2731FD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810BB1"/>
    <w:pPr>
      <w:spacing w:after="200" w:line="240" w:lineRule="auto"/>
    </w:pPr>
    <w:rPr>
      <w:sz w:val="20"/>
    </w:rPr>
  </w:style>
  <w:style w:type="paragraph" w:styleId="Bibliography">
    <w:name w:val="Bibliography"/>
    <w:basedOn w:val="Normal"/>
    <w:rsid w:val="005B630D"/>
    <w:pPr>
      <w:overflowPunct/>
      <w:autoSpaceDE/>
      <w:autoSpaceDN/>
      <w:adjustRightInd/>
      <w:spacing w:after="240" w:line="240" w:lineRule="auto"/>
      <w:ind w:left="504" w:hanging="504"/>
      <w:textAlignment w:val="auto"/>
    </w:pPr>
  </w:style>
  <w:style w:type="paragraph" w:customStyle="1" w:styleId="BIBLIOGRAPHYHEADING">
    <w:name w:val="BIBLIOGRAPHY HEADING"/>
    <w:basedOn w:val="Normal"/>
    <w:next w:val="Bibliography"/>
    <w:rsid w:val="001A37D0"/>
    <w:pPr>
      <w:tabs>
        <w:tab w:val="right" w:leader="dot" w:pos="8630"/>
      </w:tabs>
      <w:spacing w:before="1440" w:line="240" w:lineRule="auto"/>
      <w:jc w:val="center"/>
    </w:pPr>
    <w:rPr>
      <w:caps/>
    </w:rPr>
  </w:style>
  <w:style w:type="paragraph" w:styleId="BlockText">
    <w:name w:val="Block Text"/>
    <w:aliases w:val="_Blk Indented"/>
    <w:basedOn w:val="NormalIndent"/>
    <w:next w:val="NormalIndent"/>
    <w:rsid w:val="006258E0"/>
    <w:pPr>
      <w:spacing w:after="240" w:line="240" w:lineRule="auto"/>
      <w:ind w:left="504" w:firstLine="504"/>
    </w:pPr>
  </w:style>
  <w:style w:type="paragraph" w:styleId="Header">
    <w:name w:val="header"/>
    <w:basedOn w:val="Normal"/>
    <w:rsid w:val="002731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09BC"/>
    <w:rPr>
      <w:rFonts w:ascii="Times New Roman" w:hAnsi="Times New Roman"/>
      <w:sz w:val="24"/>
    </w:rPr>
  </w:style>
  <w:style w:type="paragraph" w:customStyle="1" w:styleId="Footnoteseparator">
    <w:name w:val="Footnote separator"/>
    <w:basedOn w:val="Normal"/>
    <w:rsid w:val="005364E6"/>
    <w:pPr>
      <w:spacing w:before="240"/>
    </w:pPr>
  </w:style>
  <w:style w:type="paragraph" w:customStyle="1" w:styleId="StyleAllcapsCenteredBefore72ptAfter24ptLinespaci">
    <w:name w:val="Style All caps Centered Before:  72 pt After:  24 pt Line spaci..."/>
    <w:basedOn w:val="Normal"/>
    <w:rsid w:val="00EF3776"/>
    <w:pPr>
      <w:spacing w:before="1320" w:after="240" w:line="240" w:lineRule="auto"/>
      <w:jc w:val="center"/>
    </w:pPr>
    <w:rPr>
      <w:caps/>
    </w:rPr>
  </w:style>
  <w:style w:type="paragraph" w:styleId="Footer">
    <w:name w:val="footer"/>
    <w:basedOn w:val="Normal"/>
    <w:rsid w:val="000A359F"/>
    <w:pPr>
      <w:tabs>
        <w:tab w:val="center" w:pos="4320"/>
        <w:tab w:val="right" w:pos="8640"/>
      </w:tabs>
    </w:pPr>
  </w:style>
  <w:style w:type="paragraph" w:customStyle="1" w:styleId="ThesisTitle">
    <w:name w:val="Thesis Title"/>
    <w:basedOn w:val="Normal"/>
    <w:rsid w:val="0078060F"/>
    <w:pPr>
      <w:spacing w:before="1440" w:after="480" w:line="240" w:lineRule="auto"/>
      <w:jc w:val="center"/>
    </w:pPr>
    <w:rPr>
      <w:caps/>
    </w:rPr>
  </w:style>
  <w:style w:type="paragraph" w:customStyle="1" w:styleId="TitlePageParagraph">
    <w:name w:val="TitlePageParagraph"/>
    <w:basedOn w:val="Normal"/>
    <w:rsid w:val="000A359F"/>
    <w:pPr>
      <w:spacing w:before="240" w:line="240" w:lineRule="auto"/>
      <w:jc w:val="center"/>
    </w:pPr>
  </w:style>
  <w:style w:type="paragraph" w:styleId="NormalIndent">
    <w:name w:val="Normal Indent"/>
    <w:basedOn w:val="Normal"/>
    <w:link w:val="NormalIndentChar"/>
    <w:rsid w:val="005671A4"/>
    <w:pPr>
      <w:ind w:firstLine="1008"/>
    </w:pPr>
  </w:style>
  <w:style w:type="paragraph" w:customStyle="1" w:styleId="firstlevelsubhead">
    <w:name w:val="#first level subhead"/>
    <w:basedOn w:val="Heading2"/>
    <w:next w:val="NormalIndent"/>
    <w:qFormat/>
    <w:rsid w:val="005671A4"/>
    <w:pPr>
      <w:spacing w:after="240" w:line="240" w:lineRule="auto"/>
    </w:pPr>
    <w:rPr>
      <w:i/>
    </w:rPr>
  </w:style>
  <w:style w:type="paragraph" w:customStyle="1" w:styleId="secondlevelsubhead">
    <w:name w:val="#second level subhead"/>
    <w:basedOn w:val="Heading3"/>
    <w:next w:val="NormalIndent"/>
    <w:qFormat/>
    <w:rsid w:val="005671A4"/>
    <w:pPr>
      <w:spacing w:after="240" w:line="240" w:lineRule="auto"/>
    </w:pPr>
  </w:style>
  <w:style w:type="paragraph" w:customStyle="1" w:styleId="TITLESingleline">
    <w:name w:val="TITLE_Single line"/>
    <w:basedOn w:val="Normal"/>
    <w:next w:val="TitlePageParagraph"/>
    <w:rsid w:val="009A2B13"/>
    <w:pPr>
      <w:spacing w:before="1320"/>
      <w:jc w:val="center"/>
    </w:pPr>
    <w:rPr>
      <w:caps/>
    </w:rPr>
  </w:style>
  <w:style w:type="paragraph" w:customStyle="1" w:styleId="thirdlevelsubhead">
    <w:name w:val="#third level subhead"/>
    <w:basedOn w:val="NormalIndent"/>
    <w:next w:val="BodyTextIndent"/>
    <w:link w:val="thirdlevelsubheadChar"/>
    <w:rsid w:val="00EF271D"/>
    <w:pPr>
      <w:spacing w:before="240"/>
    </w:pPr>
    <w:rPr>
      <w:b/>
    </w:rPr>
  </w:style>
  <w:style w:type="paragraph" w:customStyle="1" w:styleId="TITLEPAGE">
    <w:name w:val="TITLE PAGE"/>
    <w:basedOn w:val="Normal"/>
    <w:next w:val="TitlePageParagraph"/>
    <w:rsid w:val="009A2B13"/>
    <w:pPr>
      <w:jc w:val="center"/>
    </w:pPr>
  </w:style>
  <w:style w:type="character" w:customStyle="1" w:styleId="NormalIndentChar">
    <w:name w:val="Normal Indent Char"/>
    <w:basedOn w:val="DefaultParagraphFont"/>
    <w:link w:val="NormalIndent"/>
    <w:rsid w:val="005671A4"/>
    <w:rPr>
      <w:sz w:val="24"/>
      <w:szCs w:val="24"/>
    </w:rPr>
  </w:style>
  <w:style w:type="character" w:customStyle="1" w:styleId="thirdlevelsubheadChar">
    <w:name w:val="#third level subhead Char"/>
    <w:basedOn w:val="NormalIndentChar"/>
    <w:link w:val="thirdlevelsubhead"/>
    <w:rsid w:val="00EF271D"/>
    <w:rPr>
      <w:b/>
      <w:sz w:val="24"/>
      <w:szCs w:val="24"/>
    </w:rPr>
  </w:style>
  <w:style w:type="paragraph" w:customStyle="1" w:styleId="TOC1SWBTS">
    <w:name w:val="TOC1SWBTS"/>
    <w:basedOn w:val="Normal"/>
    <w:rsid w:val="00F53AB6"/>
    <w:pPr>
      <w:tabs>
        <w:tab w:val="left" w:pos="840"/>
        <w:tab w:val="right" w:leader="dot" w:pos="8640"/>
      </w:tabs>
      <w:spacing w:before="240" w:line="240" w:lineRule="auto"/>
      <w:ind w:left="835" w:hanging="331"/>
    </w:pPr>
    <w:rPr>
      <w:caps/>
      <w:noProof/>
    </w:rPr>
  </w:style>
  <w:style w:type="character" w:styleId="Emphasis">
    <w:name w:val="Emphasis"/>
    <w:aliases w:val="=Emphasis"/>
    <w:basedOn w:val="DefaultParagraphFont"/>
    <w:uiPriority w:val="20"/>
    <w:qFormat/>
    <w:rsid w:val="00F53AB6"/>
    <w:rPr>
      <w:i/>
      <w:iCs/>
    </w:rPr>
  </w:style>
  <w:style w:type="character" w:styleId="Hyperlink">
    <w:name w:val="Hyperlink"/>
    <w:basedOn w:val="DefaultParagraphFont"/>
    <w:uiPriority w:val="99"/>
    <w:rsid w:val="00137919"/>
    <w:rPr>
      <w:rFonts w:ascii="Times New Roman" w:hAnsi="Times New Roman"/>
      <w:color w:val="000000"/>
      <w:sz w:val="24"/>
      <w:u w:val="none"/>
    </w:rPr>
  </w:style>
  <w:style w:type="paragraph" w:customStyle="1" w:styleId="TOC2SWBTS">
    <w:name w:val="TOC2SWBTS"/>
    <w:basedOn w:val="Normal"/>
    <w:rsid w:val="00F53AB6"/>
    <w:pPr>
      <w:tabs>
        <w:tab w:val="right" w:leader="dot" w:pos="8640"/>
      </w:tabs>
      <w:spacing w:before="240" w:line="240" w:lineRule="auto"/>
      <w:ind w:left="1512" w:hanging="504"/>
    </w:pPr>
  </w:style>
  <w:style w:type="paragraph" w:customStyle="1" w:styleId="StyleStyleAllcapsCenteredBefore72ptAfter24ptLinespa">
    <w:name w:val="Style Style All caps Centered Before:  72 pt After:  24 pt Line spa..."/>
    <w:basedOn w:val="StyleAllcapsCenteredBefore72ptAfter24ptLinespaci"/>
    <w:next w:val="TITLESECONDLINE"/>
    <w:rsid w:val="009201E6"/>
    <w:pPr>
      <w:spacing w:before="840"/>
      <w:contextualSpacing/>
    </w:pPr>
  </w:style>
  <w:style w:type="paragraph" w:customStyle="1" w:styleId="NormalindentedParagraph">
    <w:name w:val="Normal (indented) Paragraph"/>
    <w:basedOn w:val="Normal"/>
    <w:rsid w:val="00BB4E07"/>
    <w:pPr>
      <w:ind w:firstLine="1008"/>
    </w:pPr>
  </w:style>
  <w:style w:type="paragraph" w:customStyle="1" w:styleId="DateonTitlePage">
    <w:name w:val="Date on Title Page"/>
    <w:basedOn w:val="TitlePageParagraph"/>
    <w:rsid w:val="009201E6"/>
    <w:pPr>
      <w:spacing w:before="720"/>
    </w:pPr>
  </w:style>
  <w:style w:type="paragraph" w:customStyle="1" w:styleId="TITLESECONDLINE">
    <w:name w:val="TITLE SECOND LINE"/>
    <w:basedOn w:val="StyleStyleAllcapsCenteredBefore72ptAfter24ptLinespa"/>
    <w:rsid w:val="009201E6"/>
    <w:pPr>
      <w:spacing w:before="0"/>
    </w:pPr>
  </w:style>
  <w:style w:type="paragraph" w:customStyle="1" w:styleId="StyleStyleStyleAllcapsCenteredBefore72ptAfter24ptLi">
    <w:name w:val="Style Style Style All caps Centered Before:  72 pt After:  24 pt Li..."/>
    <w:basedOn w:val="StyleStyleAllcapsCenteredBefore72ptAfter24ptLinespa"/>
    <w:rsid w:val="00647432"/>
    <w:pPr>
      <w:spacing w:before="900"/>
    </w:pPr>
  </w:style>
  <w:style w:type="paragraph" w:customStyle="1" w:styleId="StyleStyleAllcapsCenteredBefore72ptAfter24ptLinespa1">
    <w:name w:val="Style Style All caps Centered Before:  72 pt After:  24 pt Line spa...1"/>
    <w:basedOn w:val="StyleAllcapsCenteredBefore72ptAfter24ptLinespaci"/>
    <w:next w:val="Normal"/>
    <w:rsid w:val="00850AC6"/>
    <w:pPr>
      <w:spacing w:after="480"/>
    </w:pPr>
  </w:style>
  <w:style w:type="paragraph" w:customStyle="1" w:styleId="TITLEPAGEAllcapsCenteredBefore72ptAfter24ptLi">
    <w:name w:val="TITLE PAGE All caps Centered Before:  72 pt After:  24 pt Li..."/>
    <w:basedOn w:val="Normal"/>
    <w:next w:val="TITLEPAGE"/>
    <w:rsid w:val="00EF3776"/>
    <w:pPr>
      <w:spacing w:before="900" w:after="240"/>
      <w:contextualSpacing/>
      <w:jc w:val="center"/>
    </w:pPr>
    <w:rPr>
      <w:caps/>
    </w:rPr>
  </w:style>
  <w:style w:type="paragraph" w:customStyle="1" w:styleId="StyleStyleAllcapsCenteredBefore72ptAfter24ptLinespa2">
    <w:name w:val="Style Style All caps Centered Before:  72 pt After:  24 pt Line spa...2"/>
    <w:basedOn w:val="StyleAllcapsCenteredBefore72ptAfter24ptLinespaci"/>
    <w:next w:val="NormalIndent"/>
    <w:rsid w:val="00DF4900"/>
    <w:pPr>
      <w:spacing w:before="1440" w:after="480"/>
    </w:pPr>
  </w:style>
  <w:style w:type="paragraph" w:customStyle="1" w:styleId="StyleBodyTextIndentLeft0">
    <w:name w:val="Style Body Text Indent + Left:  0&quot;"/>
    <w:basedOn w:val="Normal"/>
    <w:rsid w:val="006C6AC7"/>
    <w:pPr>
      <w:ind w:firstLine="1008"/>
    </w:pPr>
  </w:style>
  <w:style w:type="paragraph" w:styleId="BodyTextIndent2">
    <w:name w:val="Body Text Indent 2"/>
    <w:aliases w:val="_Body Text Indent 2"/>
    <w:basedOn w:val="BlockText"/>
    <w:next w:val="NormalIndent"/>
    <w:link w:val="BodyTextIndent2Char"/>
    <w:rsid w:val="00EE339E"/>
  </w:style>
  <w:style w:type="character" w:customStyle="1" w:styleId="BodyTextIndent2Char">
    <w:name w:val="Body Text Indent 2 Char"/>
    <w:aliases w:val="_Body Text Indent 2 Char"/>
    <w:basedOn w:val="DefaultParagraphFont"/>
    <w:link w:val="BodyTextIndent2"/>
    <w:rsid w:val="00EE339E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D436A"/>
    <w:pPr>
      <w:ind w:firstLine="1008"/>
    </w:pPr>
  </w:style>
  <w:style w:type="character" w:customStyle="1" w:styleId="BodyTextIndentChar">
    <w:name w:val="Body Text Indent Char"/>
    <w:basedOn w:val="DefaultParagraphFont"/>
    <w:link w:val="BodyTextIndent"/>
    <w:rsid w:val="00ED436A"/>
    <w:rPr>
      <w:sz w:val="24"/>
      <w:szCs w:val="24"/>
    </w:rPr>
  </w:style>
  <w:style w:type="paragraph" w:customStyle="1" w:styleId="Blkqunoindent">
    <w:name w:val="_Blk qu no indent"/>
    <w:basedOn w:val="BodyTextIndent2"/>
    <w:qFormat/>
    <w:rsid w:val="006258E0"/>
    <w:pPr>
      <w:ind w:firstLine="0"/>
    </w:pPr>
  </w:style>
  <w:style w:type="paragraph" w:customStyle="1" w:styleId="StyleTITLEPAGEAllcapsCenteredBefore72ptAfter24ptLi">
    <w:name w:val="Style TITLE PAGE All caps Centered Before:  72 pt After:  24 pt Li...."/>
    <w:basedOn w:val="TITLEPAGEAllcapsCenteredBefore72ptAfter24ptLi"/>
    <w:next w:val="Normal"/>
    <w:rsid w:val="00BB4E07"/>
    <w:pPr>
      <w:spacing w:before="1440" w:after="480" w:line="240" w:lineRule="auto"/>
    </w:pPr>
  </w:style>
  <w:style w:type="paragraph" w:customStyle="1" w:styleId="TOC3SWBTS">
    <w:name w:val="TOC3SWBTS"/>
    <w:basedOn w:val="Normal"/>
    <w:rsid w:val="00F53AB6"/>
    <w:pPr>
      <w:tabs>
        <w:tab w:val="right" w:leader="dot" w:pos="8640"/>
      </w:tabs>
      <w:spacing w:before="240" w:line="240" w:lineRule="auto"/>
      <w:ind w:left="2016" w:hanging="5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2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0BB1"/>
    <w:rPr>
      <w:rFonts w:eastAsiaTheme="majorEastAsia" w:cstheme="majorBidi"/>
      <w:b/>
      <w:kern w:val="28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39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3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39C"/>
    <w:rPr>
      <w:b/>
      <w:bCs/>
    </w:rPr>
  </w:style>
  <w:style w:type="paragraph" w:customStyle="1" w:styleId="Compact">
    <w:name w:val="Compact"/>
    <w:basedOn w:val="Normal"/>
    <w:qFormat/>
    <w:rsid w:val="00810BB1"/>
    <w:pPr>
      <w:spacing w:before="36" w:after="36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810BB1"/>
    <w:pPr>
      <w:spacing w:after="100" w:afterAutospacing="1" w:line="240" w:lineRule="auto"/>
      <w:ind w:left="720" w:firstLine="0"/>
    </w:pPr>
    <w:rPr>
      <w:rFonts w:eastAsiaTheme="majorEastAsia" w:cstheme="majorBidi"/>
      <w:bCs/>
      <w:szCs w:val="24"/>
    </w:rPr>
  </w:style>
  <w:style w:type="paragraph" w:customStyle="1" w:styleId="BookReview">
    <w:name w:val="Book Review"/>
    <w:basedOn w:val="Normal"/>
    <w:next w:val="Normal"/>
    <w:qFormat/>
    <w:rsid w:val="00810BB1"/>
    <w:pPr>
      <w:ind w:firstLine="0"/>
    </w:pPr>
  </w:style>
  <w:style w:type="paragraph" w:customStyle="1" w:styleId="TitlePageTitleCaps">
    <w:name w:val="Title Page Title Caps"/>
    <w:basedOn w:val="Normal"/>
    <w:link w:val="TitlePageTitleCapsChar"/>
    <w:qFormat/>
    <w:rsid w:val="00810BB1"/>
    <w:pPr>
      <w:ind w:firstLine="0"/>
      <w:jc w:val="center"/>
    </w:pPr>
  </w:style>
  <w:style w:type="character" w:customStyle="1" w:styleId="TitlePageTitleCapsChar">
    <w:name w:val="Title Page Title Caps Char"/>
    <w:basedOn w:val="DefaultParagraphFont"/>
    <w:link w:val="TitlePageTitleCaps"/>
    <w:rsid w:val="00810BB1"/>
    <w:rPr>
      <w:sz w:val="24"/>
    </w:rPr>
  </w:style>
  <w:style w:type="paragraph" w:customStyle="1" w:styleId="WorksCitedentry">
    <w:name w:val="Works Cited entry"/>
    <w:basedOn w:val="Normal"/>
    <w:qFormat/>
    <w:rsid w:val="00810BB1"/>
    <w:pPr>
      <w:spacing w:after="240" w:line="240" w:lineRule="auto"/>
      <w:ind w:left="720" w:hanging="720"/>
    </w:pPr>
    <w:rPr>
      <w:szCs w:val="24"/>
    </w:rPr>
  </w:style>
  <w:style w:type="character" w:customStyle="1" w:styleId="Heading2Char">
    <w:name w:val="Heading 2 Char"/>
    <w:basedOn w:val="DefaultParagraphFont"/>
    <w:link w:val="Heading2"/>
    <w:rsid w:val="00810BB1"/>
    <w:rPr>
      <w:rFonts w:eastAsiaTheme="majorEastAsia" w:cstheme="majorBidi"/>
      <w:sz w:val="24"/>
    </w:rPr>
  </w:style>
  <w:style w:type="character" w:customStyle="1" w:styleId="Heading3Char">
    <w:name w:val="Heading 3 Char"/>
    <w:basedOn w:val="DefaultParagraphFont"/>
    <w:link w:val="Heading3"/>
    <w:rsid w:val="00810BB1"/>
    <w:rPr>
      <w:rFonts w:eastAsiaTheme="majorEastAsia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rsid w:val="00810BB1"/>
    <w:rPr>
      <w:rFonts w:ascii="Times" w:eastAsiaTheme="majorEastAsia" w:hAnsi="Times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810BB1"/>
    <w:rPr>
      <w:sz w:val="24"/>
    </w:rPr>
  </w:style>
  <w:style w:type="character" w:customStyle="1" w:styleId="Heading7Char">
    <w:name w:val="Heading 7 Char"/>
    <w:basedOn w:val="DefaultParagraphFont"/>
    <w:link w:val="Heading7"/>
    <w:rsid w:val="00810BB1"/>
    <w:rPr>
      <w:sz w:val="24"/>
    </w:rPr>
  </w:style>
  <w:style w:type="character" w:customStyle="1" w:styleId="Heading8Char">
    <w:name w:val="Heading 8 Char"/>
    <w:basedOn w:val="DefaultParagraphFont"/>
    <w:link w:val="Heading8"/>
    <w:rsid w:val="00810BB1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810BB1"/>
  </w:style>
  <w:style w:type="paragraph" w:styleId="Title">
    <w:name w:val="Title"/>
    <w:basedOn w:val="Normal"/>
    <w:next w:val="Normal"/>
    <w:link w:val="TitleChar"/>
    <w:uiPriority w:val="10"/>
    <w:qFormat/>
    <w:rsid w:val="00810B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0BB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810BB1"/>
    <w:pPr>
      <w:numPr>
        <w:ilvl w:val="1"/>
      </w:numPr>
      <w:spacing w:before="0" w:after="0"/>
      <w:ind w:firstLine="720"/>
      <w:jc w:val="left"/>
      <w:outlineLvl w:val="9"/>
    </w:pPr>
    <w:rPr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B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\Desktop\Style_manual_formatting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>
  <b:Source>
    <b:Tag>Mou00</b:Tag>
    <b:SourceType>Book</b:SourceType>
    <b:Guid>{31F551AC-D605-43CB-8D93-D1F3073DC53A}</b:Guid>
    <b:Title>Pastoral Epistles</b:Title>
    <b:Year>2000</b:Year>
    <b:City>Nashville</b:City>
    <b:Publisher>Thomas Nelson Publishers</b:Publisher>
    <b:StateProvince>TN</b:StateProvince>
    <b:Author>
      <b:Author>
        <b:NameList>
          <b:Person>
            <b:Last>Mounce</b:Last>
            <b:Middle>D.</b:Middle>
            <b:First>William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C44DB8-1451-664A-91BF-224E0899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\Users\PJ\Desktop\Style_manual_formatting_template.dot</Template>
  <TotalTime>3</TotalTime>
  <Pages>2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Qualifications of Overseers</vt:lpstr>
    </vt:vector>
  </TitlesOfParts>
  <Company>SWBTS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Qualifications of Overseers</dc:title>
  <dc:creator>PJ King</dc:creator>
  <cp:lastModifiedBy>PJ King</cp:lastModifiedBy>
  <cp:revision>5</cp:revision>
  <cp:lastPrinted>2011-11-06T02:25:00Z</cp:lastPrinted>
  <dcterms:created xsi:type="dcterms:W3CDTF">2015-03-14T22:54:00Z</dcterms:created>
  <dcterms:modified xsi:type="dcterms:W3CDTF">2015-03-14T23:05:00Z</dcterms:modified>
</cp:coreProperties>
</file>